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B77" w:rsidRDefault="00647B77" w:rsidP="00793C70">
      <w:pPr>
        <w:pStyle w:val="TitelseiteText"/>
        <w:jc w:val="right"/>
      </w:pPr>
    </w:p>
    <w:p w:rsidR="00647B77" w:rsidRDefault="00647B77" w:rsidP="00793C70">
      <w:pPr>
        <w:pStyle w:val="TitelseiteText"/>
        <w:jc w:val="right"/>
      </w:pPr>
    </w:p>
    <w:p w:rsidR="009F3E31" w:rsidRPr="001E1A99" w:rsidRDefault="00647B77" w:rsidP="00CE734B">
      <w:pPr>
        <w:spacing w:after="200" w:line="276" w:lineRule="auto"/>
        <w:jc w:val="left"/>
      </w:pPr>
      <w:r>
        <w:rPr>
          <w:noProof/>
        </w:rPr>
        <w:drawing>
          <wp:inline distT="0" distB="0" distL="0" distR="0">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rsidR="009F3E31" w:rsidRPr="001E1A99" w:rsidRDefault="009F3E31" w:rsidP="009A6B3E">
      <w:pPr>
        <w:pStyle w:val="TitelseiteText"/>
        <w:jc w:val="right"/>
      </w:pPr>
    </w:p>
    <w:p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Sprach</w:t>
      </w:r>
      <w:proofErr w:type="gramStart"/>
      <w:r w:rsidRPr="001E1A99">
        <w:rPr>
          <w:rStyle w:val="AngabenzumLehrstuhl"/>
          <w:rFonts w:ascii="Palatino Linotype" w:hAnsi="Palatino Linotype"/>
          <w:bCs w:val="0"/>
          <w:sz w:val="22"/>
        </w:rPr>
        <w:t>- ,</w:t>
      </w:r>
      <w:proofErr w:type="gramEnd"/>
      <w:r w:rsidRPr="001E1A99">
        <w:rPr>
          <w:rStyle w:val="AngabenzumLehrstuhl"/>
          <w:rFonts w:ascii="Palatino Linotype" w:hAnsi="Palatino Linotype"/>
          <w:bCs w:val="0"/>
          <w:sz w:val="22"/>
        </w:rPr>
        <w:t xml:space="preserve"> Literatur- und Kulturwissenschaften</w:t>
      </w:r>
    </w:p>
    <w:p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91186" w:rsidRPr="001E1A99">
        <w:rPr>
          <w:rStyle w:val="AngabenzumLehrstuhl"/>
          <w:rFonts w:ascii="Palatino Linotype" w:hAnsi="Palatino Linotype"/>
          <w:bCs w:val="0"/>
          <w:sz w:val="22"/>
        </w:rPr>
        <w:br/>
        <w:t>L</w:t>
      </w:r>
      <w:r w:rsidR="0067517D">
        <w:rPr>
          <w:rStyle w:val="AngabenzumLehrstuhl"/>
          <w:rFonts w:ascii="Palatino Linotype" w:hAnsi="Palatino Linotype"/>
          <w:bCs w:val="0"/>
          <w:sz w:val="22"/>
        </w:rPr>
        <w:t xml:space="preserve">ehrstuhl für Medieninformatik </w:t>
      </w:r>
    </w:p>
    <w:p w:rsidR="009F3E31" w:rsidRPr="001E1A99" w:rsidRDefault="009F3E31" w:rsidP="009F3E31">
      <w:pPr>
        <w:pBdr>
          <w:bottom w:val="single" w:sz="6" w:space="1" w:color="auto"/>
        </w:pBdr>
      </w:pPr>
    </w:p>
    <w:p w:rsidR="008873E3" w:rsidRPr="004E506B" w:rsidRDefault="008873E3" w:rsidP="009F3E31">
      <w:pPr>
        <w:pStyle w:val="TitelseiteText"/>
        <w:rPr>
          <w:color w:val="FF0000"/>
        </w:rPr>
      </w:pPr>
    </w:p>
    <w:p w:rsidR="009F3E31" w:rsidRPr="00822C5C" w:rsidRDefault="004E506B" w:rsidP="009F3E31">
      <w:pPr>
        <w:pStyle w:val="TitelseiteText"/>
        <w:rPr>
          <w:rFonts w:ascii="Palatino Linotype" w:hAnsi="Palatino Linotype"/>
        </w:rPr>
      </w:pPr>
      <w:r w:rsidRPr="00822C5C">
        <w:rPr>
          <w:rFonts w:ascii="Palatino Linotype" w:hAnsi="Palatino Linotype"/>
        </w:rPr>
        <w:t xml:space="preserve">Seminar </w:t>
      </w:r>
      <w:r w:rsidR="001C524F">
        <w:rPr>
          <w:rFonts w:ascii="Palatino Linotype" w:hAnsi="Palatino Linotype"/>
        </w:rPr>
        <w:t xml:space="preserve">KI für </w:t>
      </w:r>
      <w:proofErr w:type="spellStart"/>
      <w:r w:rsidR="001C524F">
        <w:rPr>
          <w:rFonts w:ascii="Palatino Linotype" w:hAnsi="Palatino Linotype"/>
        </w:rPr>
        <w:t>Serious</w:t>
      </w:r>
      <w:proofErr w:type="spellEnd"/>
      <w:r w:rsidR="001C524F">
        <w:rPr>
          <w:rFonts w:ascii="Palatino Linotype" w:hAnsi="Palatino Linotype"/>
        </w:rPr>
        <w:t xml:space="preserve"> Games</w:t>
      </w:r>
    </w:p>
    <w:p w:rsidR="009F3E31" w:rsidRPr="00822C5C" w:rsidRDefault="009F3E31" w:rsidP="003E7B36">
      <w:pPr>
        <w:pStyle w:val="TitelseiteText"/>
        <w:rPr>
          <w:rFonts w:ascii="Palatino Linotype" w:hAnsi="Palatino Linotype"/>
        </w:rPr>
      </w:pPr>
      <w:r w:rsidRPr="00F11A8B">
        <w:rPr>
          <w:rFonts w:ascii="Palatino Linotype" w:hAnsi="Palatino Linotype"/>
        </w:rPr>
        <w:t xml:space="preserve">Modul: </w:t>
      </w:r>
      <w:r w:rsidR="001C524F">
        <w:rPr>
          <w:rFonts w:ascii="Palatino Linotype" w:hAnsi="Palatino Linotype"/>
        </w:rPr>
        <w:t xml:space="preserve"> INF-M07.2</w:t>
      </w:r>
      <w:r w:rsidR="00F11A8B" w:rsidRPr="00F11A8B">
        <w:rPr>
          <w:rFonts w:ascii="Palatino Linotype" w:hAnsi="Palatino Linotype"/>
        </w:rPr>
        <w:t xml:space="preserve"> </w:t>
      </w:r>
    </w:p>
    <w:p w:rsidR="009F3E31" w:rsidRDefault="009F3E31" w:rsidP="009F3E31">
      <w:pPr>
        <w:pStyle w:val="TitelseiteText"/>
        <w:rPr>
          <w:rFonts w:ascii="Palatino Linotype" w:hAnsi="Palatino Linotype"/>
        </w:rPr>
      </w:pPr>
      <w:r w:rsidRPr="00822C5C">
        <w:rPr>
          <w:rFonts w:ascii="Palatino Linotype" w:hAnsi="Palatino Linotype"/>
        </w:rPr>
        <w:t xml:space="preserve">Leitung: </w:t>
      </w:r>
      <w:r w:rsidR="001C524F">
        <w:rPr>
          <w:rFonts w:ascii="Palatino Linotype" w:hAnsi="Palatino Linotype"/>
        </w:rPr>
        <w:t>Professor Bernd Ludwig</w:t>
      </w:r>
    </w:p>
    <w:p w:rsidR="009F3E31" w:rsidRPr="00822C5C" w:rsidRDefault="000A2049" w:rsidP="009F3E31">
      <w:pPr>
        <w:pStyle w:val="TitelseiteText"/>
      </w:pPr>
      <w:r>
        <w:t>Abgabedatum: 31.03.2018</w:t>
      </w:r>
    </w:p>
    <w:p w:rsidR="009F3E31" w:rsidRPr="00822C5C" w:rsidRDefault="009F3E31" w:rsidP="009F3E31"/>
    <w:p w:rsidR="009F3E31" w:rsidRPr="00822C5C" w:rsidRDefault="009F3E31" w:rsidP="009F3E31"/>
    <w:p w:rsidR="009F3E31" w:rsidRPr="00822C5C" w:rsidRDefault="009F3E31" w:rsidP="009F3E31"/>
    <w:p w:rsidR="009F3E31" w:rsidRPr="00822C5C" w:rsidRDefault="009F3E31" w:rsidP="009F3E31"/>
    <w:p w:rsidR="009F3E31" w:rsidRPr="004E506B" w:rsidRDefault="00DD1899" w:rsidP="009F3E31">
      <w:pPr>
        <w:pStyle w:val="Titel"/>
        <w:rPr>
          <w:rFonts w:ascii="Palatino Linotype" w:hAnsi="Palatino Linotype"/>
          <w:b/>
        </w:rPr>
      </w:pPr>
      <w:r>
        <w:rPr>
          <w:rFonts w:ascii="Palatino Linotype" w:hAnsi="Palatino Linotype"/>
          <w:b/>
        </w:rPr>
        <w:t>Automatische Nährstoffberechnung für den Einsatz in einem Food-</w:t>
      </w:r>
      <w:proofErr w:type="spellStart"/>
      <w:r w:rsidR="005F6B73">
        <w:rPr>
          <w:rFonts w:ascii="Palatino Linotype" w:hAnsi="Palatino Linotype"/>
          <w:b/>
        </w:rPr>
        <w:t>R</w:t>
      </w:r>
      <w:r w:rsidR="005F6B73" w:rsidRPr="005F6B73">
        <w:rPr>
          <w:rFonts w:ascii="Palatino Linotype" w:hAnsi="Palatino Linotype"/>
          <w:b/>
        </w:rPr>
        <w:t>ecommendation</w:t>
      </w:r>
      <w:proofErr w:type="spellEnd"/>
      <w:r>
        <w:rPr>
          <w:rFonts w:ascii="Palatino Linotype" w:hAnsi="Palatino Linotype"/>
          <w:b/>
        </w:rPr>
        <w:t>-System</w:t>
      </w:r>
    </w:p>
    <w:p w:rsidR="009F3E31" w:rsidRPr="001E1A99" w:rsidRDefault="009F3E31" w:rsidP="009F3E31"/>
    <w:p w:rsidR="009F3E31" w:rsidRPr="001E1A99" w:rsidRDefault="000A4509" w:rsidP="000A4509">
      <w:pPr>
        <w:tabs>
          <w:tab w:val="left" w:pos="4770"/>
        </w:tabs>
      </w:pPr>
      <w:r>
        <w:tab/>
      </w:r>
    </w:p>
    <w:p w:rsidR="009A6B3E" w:rsidRDefault="009A6B3E" w:rsidP="009F3E31"/>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1C524F" w:rsidRDefault="001C524F" w:rsidP="001C524F">
      <w:pPr>
        <w:pStyle w:val="Folgeabsatz"/>
      </w:pPr>
    </w:p>
    <w:p w:rsidR="009F3E31" w:rsidRDefault="009F3E31" w:rsidP="009F3E31">
      <w:pPr>
        <w:pStyle w:val="TitelseiteText"/>
      </w:pPr>
    </w:p>
    <w:p w:rsidR="00E36BD9" w:rsidRDefault="00A21045" w:rsidP="001B43A1">
      <w:pPr>
        <w:pStyle w:val="TitelseiteText"/>
        <w:rPr>
          <w:rFonts w:ascii="Palatino Linotype" w:hAnsi="Palatino Linotype"/>
        </w:rPr>
      </w:pPr>
      <w:r>
        <w:rPr>
          <w:rFonts w:ascii="Palatino Linotype" w:hAnsi="Palatino Linotype"/>
        </w:rPr>
        <w:t>David Halbhuber</w:t>
      </w:r>
      <w:r w:rsidR="00E36BD9">
        <w:rPr>
          <w:rFonts w:ascii="Palatino Linotype" w:hAnsi="Palatino Linotype"/>
        </w:rPr>
        <w:t xml:space="preserve"> </w:t>
      </w:r>
      <w:r w:rsidR="000A4509">
        <w:rPr>
          <w:rFonts w:ascii="Palatino Linotype" w:hAnsi="Palatino Linotype"/>
        </w:rPr>
        <w:t>1744590</w:t>
      </w:r>
    </w:p>
    <w:p w:rsidR="005F6B73" w:rsidRPr="001B43A1" w:rsidRDefault="005F6B73" w:rsidP="001B43A1">
      <w:pPr>
        <w:pStyle w:val="TitelseiteText"/>
        <w:rPr>
          <w:rFonts w:ascii="Palatino Linotype" w:hAnsi="Palatino Linotype"/>
        </w:rPr>
      </w:pPr>
      <w:r>
        <w:rPr>
          <w:rFonts w:ascii="Palatino Linotype" w:hAnsi="Palatino Linotype"/>
        </w:rPr>
        <w:t xml:space="preserve">Jakob Fehle </w:t>
      </w:r>
      <w:r w:rsidR="007877F3">
        <w:rPr>
          <w:rFonts w:ascii="Palatino Linotype" w:hAnsi="Palatino Linotype"/>
        </w:rPr>
        <w:t>1770881</w:t>
      </w:r>
    </w:p>
    <w:p w:rsidR="00C96DDE" w:rsidRDefault="00E36BD9">
      <w:pPr>
        <w:pStyle w:val="Verzeichnis1"/>
        <w:rPr>
          <w:rFonts w:asciiTheme="minorHAnsi" w:eastAsiaTheme="minorEastAsia" w:hAnsiTheme="minorHAnsi" w:cstheme="minorBidi"/>
          <w:b w:val="0"/>
          <w:noProof/>
          <w:sz w:val="22"/>
          <w:szCs w:val="22"/>
        </w:rPr>
      </w:pPr>
      <w:r>
        <w:rPr>
          <w:sz w:val="28"/>
          <w:lang w:eastAsia="en-US"/>
        </w:rPr>
        <w:lastRenderedPageBreak/>
        <w:fldChar w:fldCharType="begin"/>
      </w:r>
      <w:r>
        <w:rPr>
          <w:sz w:val="28"/>
          <w:lang w:eastAsia="en-US"/>
        </w:rPr>
        <w:instrText xml:space="preserve"> TOC \o "1-3" \h \z \u </w:instrText>
      </w:r>
      <w:r>
        <w:rPr>
          <w:sz w:val="28"/>
          <w:lang w:eastAsia="en-US"/>
        </w:rPr>
        <w:fldChar w:fldCharType="separate"/>
      </w:r>
      <w:hyperlink w:anchor="_Toc510225674" w:history="1">
        <w:r w:rsidR="00C96DDE" w:rsidRPr="002B1AE0">
          <w:rPr>
            <w:rStyle w:val="Hyperlink"/>
            <w:rFonts w:eastAsiaTheme="majorEastAsia"/>
            <w:noProof/>
          </w:rPr>
          <w:t>1</w:t>
        </w:r>
        <w:r w:rsidR="00C96DDE">
          <w:rPr>
            <w:rFonts w:asciiTheme="minorHAnsi" w:eastAsiaTheme="minorEastAsia" w:hAnsiTheme="minorHAnsi" w:cstheme="minorBidi"/>
            <w:b w:val="0"/>
            <w:noProof/>
            <w:sz w:val="22"/>
            <w:szCs w:val="22"/>
          </w:rPr>
          <w:tab/>
        </w:r>
        <w:r w:rsidR="00C96DDE" w:rsidRPr="002B1AE0">
          <w:rPr>
            <w:rStyle w:val="Hyperlink"/>
            <w:rFonts w:eastAsiaTheme="majorEastAsia"/>
            <w:noProof/>
          </w:rPr>
          <w:t>Motivation</w:t>
        </w:r>
        <w:r w:rsidR="00C96DDE">
          <w:rPr>
            <w:noProof/>
            <w:webHidden/>
          </w:rPr>
          <w:tab/>
        </w:r>
        <w:r w:rsidR="00C96DDE">
          <w:rPr>
            <w:noProof/>
            <w:webHidden/>
          </w:rPr>
          <w:fldChar w:fldCharType="begin"/>
        </w:r>
        <w:r w:rsidR="00C96DDE">
          <w:rPr>
            <w:noProof/>
            <w:webHidden/>
          </w:rPr>
          <w:instrText xml:space="preserve"> PAGEREF _Toc510225674 \h </w:instrText>
        </w:r>
        <w:r w:rsidR="00C96DDE">
          <w:rPr>
            <w:noProof/>
            <w:webHidden/>
          </w:rPr>
        </w:r>
        <w:r w:rsidR="00C96DDE">
          <w:rPr>
            <w:noProof/>
            <w:webHidden/>
          </w:rPr>
          <w:fldChar w:fldCharType="separate"/>
        </w:r>
        <w:r w:rsidR="00C96DDE">
          <w:rPr>
            <w:noProof/>
            <w:webHidden/>
          </w:rPr>
          <w:t>3</w:t>
        </w:r>
        <w:r w:rsidR="00C96DDE">
          <w:rPr>
            <w:noProof/>
            <w:webHidden/>
          </w:rPr>
          <w:fldChar w:fldCharType="end"/>
        </w:r>
      </w:hyperlink>
    </w:p>
    <w:p w:rsidR="00C96DDE" w:rsidRDefault="00C96DDE">
      <w:pPr>
        <w:pStyle w:val="Verzeichnis1"/>
        <w:rPr>
          <w:rFonts w:asciiTheme="minorHAnsi" w:eastAsiaTheme="minorEastAsia" w:hAnsiTheme="minorHAnsi" w:cstheme="minorBidi"/>
          <w:b w:val="0"/>
          <w:noProof/>
          <w:sz w:val="22"/>
          <w:szCs w:val="22"/>
        </w:rPr>
      </w:pPr>
      <w:hyperlink w:anchor="_Toc510225675" w:history="1">
        <w:r w:rsidRPr="002B1AE0">
          <w:rPr>
            <w:rStyle w:val="Hyperlink"/>
            <w:rFonts w:eastAsiaTheme="majorEastAsia"/>
            <w:noProof/>
          </w:rPr>
          <w:t>2</w:t>
        </w:r>
        <w:r>
          <w:rPr>
            <w:rFonts w:asciiTheme="minorHAnsi" w:eastAsiaTheme="minorEastAsia" w:hAnsiTheme="minorHAnsi" w:cstheme="minorBidi"/>
            <w:b w:val="0"/>
            <w:noProof/>
            <w:sz w:val="22"/>
            <w:szCs w:val="22"/>
          </w:rPr>
          <w:tab/>
        </w:r>
        <w:r w:rsidRPr="002B1AE0">
          <w:rPr>
            <w:rStyle w:val="Hyperlink"/>
            <w:rFonts w:eastAsiaTheme="majorEastAsia"/>
            <w:noProof/>
          </w:rPr>
          <w:t>Konzeption Food-Recommendation-System</w:t>
        </w:r>
        <w:r>
          <w:rPr>
            <w:noProof/>
            <w:webHidden/>
          </w:rPr>
          <w:tab/>
        </w:r>
        <w:r>
          <w:rPr>
            <w:noProof/>
            <w:webHidden/>
          </w:rPr>
          <w:fldChar w:fldCharType="begin"/>
        </w:r>
        <w:r>
          <w:rPr>
            <w:noProof/>
            <w:webHidden/>
          </w:rPr>
          <w:instrText xml:space="preserve"> PAGEREF _Toc510225675 \h </w:instrText>
        </w:r>
        <w:r>
          <w:rPr>
            <w:noProof/>
            <w:webHidden/>
          </w:rPr>
        </w:r>
        <w:r>
          <w:rPr>
            <w:noProof/>
            <w:webHidden/>
          </w:rPr>
          <w:fldChar w:fldCharType="separate"/>
        </w:r>
        <w:r>
          <w:rPr>
            <w:noProof/>
            <w:webHidden/>
          </w:rPr>
          <w:t>5</w:t>
        </w:r>
        <w:r>
          <w:rPr>
            <w:noProof/>
            <w:webHidden/>
          </w:rPr>
          <w:fldChar w:fldCharType="end"/>
        </w:r>
      </w:hyperlink>
    </w:p>
    <w:p w:rsidR="00C96DDE" w:rsidRDefault="00C96DDE">
      <w:pPr>
        <w:pStyle w:val="Verzeichnis1"/>
        <w:rPr>
          <w:rFonts w:asciiTheme="minorHAnsi" w:eastAsiaTheme="minorEastAsia" w:hAnsiTheme="minorHAnsi" w:cstheme="minorBidi"/>
          <w:b w:val="0"/>
          <w:noProof/>
          <w:sz w:val="22"/>
          <w:szCs w:val="22"/>
        </w:rPr>
      </w:pPr>
      <w:hyperlink w:anchor="_Toc510225676" w:history="1">
        <w:r w:rsidRPr="002B1AE0">
          <w:rPr>
            <w:rStyle w:val="Hyperlink"/>
            <w:rFonts w:eastAsiaTheme="majorEastAsia"/>
            <w:noProof/>
          </w:rPr>
          <w:t>3</w:t>
        </w:r>
        <w:r>
          <w:rPr>
            <w:rFonts w:asciiTheme="minorHAnsi" w:eastAsiaTheme="minorEastAsia" w:hAnsiTheme="minorHAnsi" w:cstheme="minorBidi"/>
            <w:b w:val="0"/>
            <w:noProof/>
            <w:sz w:val="22"/>
            <w:szCs w:val="22"/>
          </w:rPr>
          <w:tab/>
        </w:r>
        <w:r w:rsidRPr="002B1AE0">
          <w:rPr>
            <w:rStyle w:val="Hyperlink"/>
            <w:rFonts w:eastAsiaTheme="majorEastAsia"/>
            <w:noProof/>
          </w:rPr>
          <w:t>Abgrenzung der Projektziele</w:t>
        </w:r>
        <w:r>
          <w:rPr>
            <w:noProof/>
            <w:webHidden/>
          </w:rPr>
          <w:tab/>
        </w:r>
        <w:r>
          <w:rPr>
            <w:noProof/>
            <w:webHidden/>
          </w:rPr>
          <w:fldChar w:fldCharType="begin"/>
        </w:r>
        <w:r>
          <w:rPr>
            <w:noProof/>
            <w:webHidden/>
          </w:rPr>
          <w:instrText xml:space="preserve"> PAGEREF _Toc510225676 \h </w:instrText>
        </w:r>
        <w:r>
          <w:rPr>
            <w:noProof/>
            <w:webHidden/>
          </w:rPr>
        </w:r>
        <w:r>
          <w:rPr>
            <w:noProof/>
            <w:webHidden/>
          </w:rPr>
          <w:fldChar w:fldCharType="separate"/>
        </w:r>
        <w:r>
          <w:rPr>
            <w:noProof/>
            <w:webHidden/>
          </w:rPr>
          <w:t>6</w:t>
        </w:r>
        <w:r>
          <w:rPr>
            <w:noProof/>
            <w:webHidden/>
          </w:rPr>
          <w:fldChar w:fldCharType="end"/>
        </w:r>
      </w:hyperlink>
    </w:p>
    <w:p w:rsidR="00C96DDE" w:rsidRDefault="00C96DDE">
      <w:pPr>
        <w:pStyle w:val="Verzeichnis2"/>
        <w:tabs>
          <w:tab w:val="left" w:pos="880"/>
          <w:tab w:val="right" w:leader="dot" w:pos="8493"/>
        </w:tabs>
        <w:rPr>
          <w:rFonts w:asciiTheme="minorHAnsi" w:eastAsiaTheme="minorEastAsia" w:hAnsiTheme="minorHAnsi" w:cstheme="minorBidi"/>
          <w:noProof/>
          <w:sz w:val="22"/>
          <w:szCs w:val="22"/>
        </w:rPr>
      </w:pPr>
      <w:hyperlink w:anchor="_Toc510225677" w:history="1">
        <w:r w:rsidRPr="002B1AE0">
          <w:rPr>
            <w:rStyle w:val="Hyperlink"/>
            <w:rFonts w:eastAsiaTheme="majorEastAsia"/>
            <w:noProof/>
          </w:rPr>
          <w:t>3.1</w:t>
        </w:r>
        <w:r>
          <w:rPr>
            <w:rFonts w:asciiTheme="minorHAnsi" w:eastAsiaTheme="minorEastAsia" w:hAnsiTheme="minorHAnsi" w:cstheme="minorBidi"/>
            <w:noProof/>
            <w:sz w:val="22"/>
            <w:szCs w:val="22"/>
          </w:rPr>
          <w:tab/>
        </w:r>
        <w:r w:rsidRPr="002B1AE0">
          <w:rPr>
            <w:rStyle w:val="Hyperlink"/>
            <w:rFonts w:eastAsiaTheme="majorEastAsia"/>
            <w:noProof/>
          </w:rPr>
          <w:t>In scope</w:t>
        </w:r>
        <w:r>
          <w:rPr>
            <w:noProof/>
            <w:webHidden/>
          </w:rPr>
          <w:tab/>
        </w:r>
        <w:r>
          <w:rPr>
            <w:noProof/>
            <w:webHidden/>
          </w:rPr>
          <w:fldChar w:fldCharType="begin"/>
        </w:r>
        <w:r>
          <w:rPr>
            <w:noProof/>
            <w:webHidden/>
          </w:rPr>
          <w:instrText xml:space="preserve"> PAGEREF _Toc510225677 \h </w:instrText>
        </w:r>
        <w:r>
          <w:rPr>
            <w:noProof/>
            <w:webHidden/>
          </w:rPr>
        </w:r>
        <w:r>
          <w:rPr>
            <w:noProof/>
            <w:webHidden/>
          </w:rPr>
          <w:fldChar w:fldCharType="separate"/>
        </w:r>
        <w:r>
          <w:rPr>
            <w:noProof/>
            <w:webHidden/>
          </w:rPr>
          <w:t>7</w:t>
        </w:r>
        <w:r>
          <w:rPr>
            <w:noProof/>
            <w:webHidden/>
          </w:rPr>
          <w:fldChar w:fldCharType="end"/>
        </w:r>
      </w:hyperlink>
    </w:p>
    <w:p w:rsidR="00C96DDE" w:rsidRDefault="00C96DDE">
      <w:pPr>
        <w:pStyle w:val="Verzeichnis2"/>
        <w:tabs>
          <w:tab w:val="left" w:pos="880"/>
          <w:tab w:val="right" w:leader="dot" w:pos="8493"/>
        </w:tabs>
        <w:rPr>
          <w:rFonts w:asciiTheme="minorHAnsi" w:eastAsiaTheme="minorEastAsia" w:hAnsiTheme="minorHAnsi" w:cstheme="minorBidi"/>
          <w:noProof/>
          <w:sz w:val="22"/>
          <w:szCs w:val="22"/>
        </w:rPr>
      </w:pPr>
      <w:hyperlink w:anchor="_Toc510225678" w:history="1">
        <w:r w:rsidRPr="002B1AE0">
          <w:rPr>
            <w:rStyle w:val="Hyperlink"/>
            <w:rFonts w:eastAsiaTheme="majorEastAsia"/>
            <w:noProof/>
          </w:rPr>
          <w:t>3.2</w:t>
        </w:r>
        <w:r>
          <w:rPr>
            <w:rFonts w:asciiTheme="minorHAnsi" w:eastAsiaTheme="minorEastAsia" w:hAnsiTheme="minorHAnsi" w:cstheme="minorBidi"/>
            <w:noProof/>
            <w:sz w:val="22"/>
            <w:szCs w:val="22"/>
          </w:rPr>
          <w:tab/>
        </w:r>
        <w:r w:rsidRPr="002B1AE0">
          <w:rPr>
            <w:rStyle w:val="Hyperlink"/>
            <w:rFonts w:eastAsiaTheme="majorEastAsia"/>
            <w:noProof/>
          </w:rPr>
          <w:t>Out of scope</w:t>
        </w:r>
        <w:r>
          <w:rPr>
            <w:noProof/>
            <w:webHidden/>
          </w:rPr>
          <w:tab/>
        </w:r>
        <w:r>
          <w:rPr>
            <w:noProof/>
            <w:webHidden/>
          </w:rPr>
          <w:fldChar w:fldCharType="begin"/>
        </w:r>
        <w:r>
          <w:rPr>
            <w:noProof/>
            <w:webHidden/>
          </w:rPr>
          <w:instrText xml:space="preserve"> PAGEREF _Toc510225678 \h </w:instrText>
        </w:r>
        <w:r>
          <w:rPr>
            <w:noProof/>
            <w:webHidden/>
          </w:rPr>
        </w:r>
        <w:r>
          <w:rPr>
            <w:noProof/>
            <w:webHidden/>
          </w:rPr>
          <w:fldChar w:fldCharType="separate"/>
        </w:r>
        <w:r>
          <w:rPr>
            <w:noProof/>
            <w:webHidden/>
          </w:rPr>
          <w:t>7</w:t>
        </w:r>
        <w:r>
          <w:rPr>
            <w:noProof/>
            <w:webHidden/>
          </w:rPr>
          <w:fldChar w:fldCharType="end"/>
        </w:r>
      </w:hyperlink>
    </w:p>
    <w:p w:rsidR="00C96DDE" w:rsidRDefault="00C96DDE">
      <w:pPr>
        <w:pStyle w:val="Verzeichnis2"/>
        <w:tabs>
          <w:tab w:val="left" w:pos="880"/>
          <w:tab w:val="right" w:leader="dot" w:pos="8493"/>
        </w:tabs>
        <w:rPr>
          <w:rFonts w:asciiTheme="minorHAnsi" w:eastAsiaTheme="minorEastAsia" w:hAnsiTheme="minorHAnsi" w:cstheme="minorBidi"/>
          <w:noProof/>
          <w:sz w:val="22"/>
          <w:szCs w:val="22"/>
        </w:rPr>
      </w:pPr>
      <w:hyperlink w:anchor="_Toc510225679" w:history="1">
        <w:r w:rsidRPr="002B1AE0">
          <w:rPr>
            <w:rStyle w:val="Hyperlink"/>
            <w:rFonts w:eastAsiaTheme="majorEastAsia"/>
            <w:noProof/>
          </w:rPr>
          <w:t>3.3</w:t>
        </w:r>
        <w:r>
          <w:rPr>
            <w:rFonts w:asciiTheme="minorHAnsi" w:eastAsiaTheme="minorEastAsia" w:hAnsiTheme="minorHAnsi" w:cstheme="minorBidi"/>
            <w:noProof/>
            <w:sz w:val="22"/>
            <w:szCs w:val="22"/>
          </w:rPr>
          <w:tab/>
        </w:r>
        <w:r w:rsidRPr="002B1AE0">
          <w:rPr>
            <w:rStyle w:val="Hyperlink"/>
            <w:rFonts w:eastAsiaTheme="majorEastAsia"/>
            <w:noProof/>
          </w:rPr>
          <w:t>Konzeption Programmablauf (Einsatzszenario)</w:t>
        </w:r>
        <w:r>
          <w:rPr>
            <w:noProof/>
            <w:webHidden/>
          </w:rPr>
          <w:tab/>
        </w:r>
        <w:r>
          <w:rPr>
            <w:noProof/>
            <w:webHidden/>
          </w:rPr>
          <w:fldChar w:fldCharType="begin"/>
        </w:r>
        <w:r>
          <w:rPr>
            <w:noProof/>
            <w:webHidden/>
          </w:rPr>
          <w:instrText xml:space="preserve"> PAGEREF _Toc510225679 \h </w:instrText>
        </w:r>
        <w:r>
          <w:rPr>
            <w:noProof/>
            <w:webHidden/>
          </w:rPr>
        </w:r>
        <w:r>
          <w:rPr>
            <w:noProof/>
            <w:webHidden/>
          </w:rPr>
          <w:fldChar w:fldCharType="separate"/>
        </w:r>
        <w:r>
          <w:rPr>
            <w:noProof/>
            <w:webHidden/>
          </w:rPr>
          <w:t>8</w:t>
        </w:r>
        <w:r>
          <w:rPr>
            <w:noProof/>
            <w:webHidden/>
          </w:rPr>
          <w:fldChar w:fldCharType="end"/>
        </w:r>
      </w:hyperlink>
    </w:p>
    <w:p w:rsidR="00C96DDE" w:rsidRDefault="00C96DDE">
      <w:pPr>
        <w:pStyle w:val="Verzeichnis1"/>
        <w:rPr>
          <w:rFonts w:asciiTheme="minorHAnsi" w:eastAsiaTheme="minorEastAsia" w:hAnsiTheme="minorHAnsi" w:cstheme="minorBidi"/>
          <w:b w:val="0"/>
          <w:noProof/>
          <w:sz w:val="22"/>
          <w:szCs w:val="22"/>
        </w:rPr>
      </w:pPr>
      <w:hyperlink w:anchor="_Toc510225680" w:history="1">
        <w:r w:rsidRPr="002B1AE0">
          <w:rPr>
            <w:rStyle w:val="Hyperlink"/>
            <w:rFonts w:eastAsiaTheme="majorEastAsia"/>
            <w:noProof/>
          </w:rPr>
          <w:t>4</w:t>
        </w:r>
        <w:r>
          <w:rPr>
            <w:rFonts w:asciiTheme="minorHAnsi" w:eastAsiaTheme="minorEastAsia" w:hAnsiTheme="minorHAnsi" w:cstheme="minorBidi"/>
            <w:b w:val="0"/>
            <w:noProof/>
            <w:sz w:val="22"/>
            <w:szCs w:val="22"/>
          </w:rPr>
          <w:tab/>
        </w:r>
        <w:r w:rsidRPr="002B1AE0">
          <w:rPr>
            <w:rStyle w:val="Hyperlink"/>
            <w:rFonts w:eastAsiaTheme="majorEastAsia"/>
            <w:noProof/>
          </w:rPr>
          <w:t>Projektumsetzung</w:t>
        </w:r>
        <w:r>
          <w:rPr>
            <w:noProof/>
            <w:webHidden/>
          </w:rPr>
          <w:tab/>
        </w:r>
        <w:r>
          <w:rPr>
            <w:noProof/>
            <w:webHidden/>
          </w:rPr>
          <w:fldChar w:fldCharType="begin"/>
        </w:r>
        <w:r>
          <w:rPr>
            <w:noProof/>
            <w:webHidden/>
          </w:rPr>
          <w:instrText xml:space="preserve"> PAGEREF _Toc510225680 \h </w:instrText>
        </w:r>
        <w:r>
          <w:rPr>
            <w:noProof/>
            <w:webHidden/>
          </w:rPr>
        </w:r>
        <w:r>
          <w:rPr>
            <w:noProof/>
            <w:webHidden/>
          </w:rPr>
          <w:fldChar w:fldCharType="separate"/>
        </w:r>
        <w:r>
          <w:rPr>
            <w:noProof/>
            <w:webHidden/>
          </w:rPr>
          <w:t>9</w:t>
        </w:r>
        <w:r>
          <w:rPr>
            <w:noProof/>
            <w:webHidden/>
          </w:rPr>
          <w:fldChar w:fldCharType="end"/>
        </w:r>
      </w:hyperlink>
    </w:p>
    <w:p w:rsidR="00C96DDE" w:rsidRDefault="00C96DDE">
      <w:pPr>
        <w:pStyle w:val="Verzeichnis2"/>
        <w:tabs>
          <w:tab w:val="left" w:pos="880"/>
          <w:tab w:val="right" w:leader="dot" w:pos="8493"/>
        </w:tabs>
        <w:rPr>
          <w:rFonts w:asciiTheme="minorHAnsi" w:eastAsiaTheme="minorEastAsia" w:hAnsiTheme="minorHAnsi" w:cstheme="minorBidi"/>
          <w:noProof/>
          <w:sz w:val="22"/>
          <w:szCs w:val="22"/>
        </w:rPr>
      </w:pPr>
      <w:hyperlink w:anchor="_Toc510225681" w:history="1">
        <w:r w:rsidRPr="002B1AE0">
          <w:rPr>
            <w:rStyle w:val="Hyperlink"/>
            <w:rFonts w:eastAsiaTheme="majorEastAsia"/>
            <w:noProof/>
          </w:rPr>
          <w:t>4.1</w:t>
        </w:r>
        <w:r>
          <w:rPr>
            <w:rFonts w:asciiTheme="minorHAnsi" w:eastAsiaTheme="minorEastAsia" w:hAnsiTheme="minorHAnsi" w:cstheme="minorBidi"/>
            <w:noProof/>
            <w:sz w:val="22"/>
            <w:szCs w:val="22"/>
          </w:rPr>
          <w:tab/>
        </w:r>
        <w:r w:rsidRPr="002B1AE0">
          <w:rPr>
            <w:rStyle w:val="Hyperlink"/>
            <w:rFonts w:eastAsiaTheme="majorEastAsia"/>
            <w:noProof/>
          </w:rPr>
          <w:t>Schnittstellenentwicklung zu Nährwertbestimmung/Bewertung der kochbar-Datenbank</w:t>
        </w:r>
        <w:r>
          <w:rPr>
            <w:noProof/>
            <w:webHidden/>
          </w:rPr>
          <w:tab/>
        </w:r>
        <w:r>
          <w:rPr>
            <w:noProof/>
            <w:webHidden/>
          </w:rPr>
          <w:fldChar w:fldCharType="begin"/>
        </w:r>
        <w:r>
          <w:rPr>
            <w:noProof/>
            <w:webHidden/>
          </w:rPr>
          <w:instrText xml:space="preserve"> PAGEREF _Toc510225681 \h </w:instrText>
        </w:r>
        <w:r>
          <w:rPr>
            <w:noProof/>
            <w:webHidden/>
          </w:rPr>
        </w:r>
        <w:r>
          <w:rPr>
            <w:noProof/>
            <w:webHidden/>
          </w:rPr>
          <w:fldChar w:fldCharType="separate"/>
        </w:r>
        <w:r>
          <w:rPr>
            <w:noProof/>
            <w:webHidden/>
          </w:rPr>
          <w:t>9</w:t>
        </w:r>
        <w:r>
          <w:rPr>
            <w:noProof/>
            <w:webHidden/>
          </w:rPr>
          <w:fldChar w:fldCharType="end"/>
        </w:r>
      </w:hyperlink>
    </w:p>
    <w:p w:rsidR="00C96DDE" w:rsidRDefault="00C96DDE">
      <w:pPr>
        <w:pStyle w:val="Verzeichnis3"/>
        <w:tabs>
          <w:tab w:val="left" w:pos="1320"/>
          <w:tab w:val="right" w:leader="dot" w:pos="8493"/>
        </w:tabs>
        <w:rPr>
          <w:rFonts w:asciiTheme="minorHAnsi" w:eastAsiaTheme="minorEastAsia" w:hAnsiTheme="minorHAnsi" w:cstheme="minorBidi"/>
          <w:noProof/>
          <w:szCs w:val="22"/>
        </w:rPr>
      </w:pPr>
      <w:hyperlink w:anchor="_Toc510225682" w:history="1">
        <w:r w:rsidRPr="002B1AE0">
          <w:rPr>
            <w:rStyle w:val="Hyperlink"/>
            <w:rFonts w:eastAsiaTheme="majorEastAsia"/>
            <w:noProof/>
          </w:rPr>
          <w:t>4.1.1</w:t>
        </w:r>
        <w:r>
          <w:rPr>
            <w:rFonts w:asciiTheme="minorHAnsi" w:eastAsiaTheme="minorEastAsia" w:hAnsiTheme="minorHAnsi" w:cstheme="minorBidi"/>
            <w:noProof/>
            <w:szCs w:val="22"/>
          </w:rPr>
          <w:tab/>
        </w:r>
        <w:r w:rsidRPr="002B1AE0">
          <w:rPr>
            <w:rStyle w:val="Hyperlink"/>
            <w:rFonts w:eastAsiaTheme="majorEastAsia"/>
            <w:noProof/>
          </w:rPr>
          <w:t>Export der kochbar-Datenbank als JSON</w:t>
        </w:r>
        <w:r>
          <w:rPr>
            <w:noProof/>
            <w:webHidden/>
          </w:rPr>
          <w:tab/>
        </w:r>
        <w:r>
          <w:rPr>
            <w:noProof/>
            <w:webHidden/>
          </w:rPr>
          <w:fldChar w:fldCharType="begin"/>
        </w:r>
        <w:r>
          <w:rPr>
            <w:noProof/>
            <w:webHidden/>
          </w:rPr>
          <w:instrText xml:space="preserve"> PAGEREF _Toc510225682 \h </w:instrText>
        </w:r>
        <w:r>
          <w:rPr>
            <w:noProof/>
            <w:webHidden/>
          </w:rPr>
        </w:r>
        <w:r>
          <w:rPr>
            <w:noProof/>
            <w:webHidden/>
          </w:rPr>
          <w:fldChar w:fldCharType="separate"/>
        </w:r>
        <w:r>
          <w:rPr>
            <w:noProof/>
            <w:webHidden/>
          </w:rPr>
          <w:t>10</w:t>
        </w:r>
        <w:r>
          <w:rPr>
            <w:noProof/>
            <w:webHidden/>
          </w:rPr>
          <w:fldChar w:fldCharType="end"/>
        </w:r>
      </w:hyperlink>
    </w:p>
    <w:p w:rsidR="00C96DDE" w:rsidRDefault="00C96DDE">
      <w:pPr>
        <w:pStyle w:val="Verzeichnis3"/>
        <w:tabs>
          <w:tab w:val="left" w:pos="1320"/>
          <w:tab w:val="right" w:leader="dot" w:pos="8493"/>
        </w:tabs>
        <w:rPr>
          <w:rFonts w:asciiTheme="minorHAnsi" w:eastAsiaTheme="minorEastAsia" w:hAnsiTheme="minorHAnsi" w:cstheme="minorBidi"/>
          <w:noProof/>
          <w:szCs w:val="22"/>
        </w:rPr>
      </w:pPr>
      <w:hyperlink w:anchor="_Toc510225683" w:history="1">
        <w:r w:rsidRPr="002B1AE0">
          <w:rPr>
            <w:rStyle w:val="Hyperlink"/>
            <w:rFonts w:eastAsiaTheme="majorEastAsia"/>
            <w:noProof/>
          </w:rPr>
          <w:t>4.1.2</w:t>
        </w:r>
        <w:r>
          <w:rPr>
            <w:rFonts w:asciiTheme="minorHAnsi" w:eastAsiaTheme="minorEastAsia" w:hAnsiTheme="minorHAnsi" w:cstheme="minorBidi"/>
            <w:noProof/>
            <w:szCs w:val="22"/>
          </w:rPr>
          <w:tab/>
        </w:r>
        <w:r w:rsidRPr="002B1AE0">
          <w:rPr>
            <w:rStyle w:val="Hyperlink"/>
            <w:rFonts w:eastAsiaTheme="majorEastAsia"/>
            <w:noProof/>
          </w:rPr>
          <w:t>Anpassungen an Ullmanns Software</w:t>
        </w:r>
        <w:r>
          <w:rPr>
            <w:noProof/>
            <w:webHidden/>
          </w:rPr>
          <w:tab/>
        </w:r>
        <w:r>
          <w:rPr>
            <w:noProof/>
            <w:webHidden/>
          </w:rPr>
          <w:fldChar w:fldCharType="begin"/>
        </w:r>
        <w:r>
          <w:rPr>
            <w:noProof/>
            <w:webHidden/>
          </w:rPr>
          <w:instrText xml:space="preserve"> PAGEREF _Toc510225683 \h </w:instrText>
        </w:r>
        <w:r>
          <w:rPr>
            <w:noProof/>
            <w:webHidden/>
          </w:rPr>
        </w:r>
        <w:r>
          <w:rPr>
            <w:noProof/>
            <w:webHidden/>
          </w:rPr>
          <w:fldChar w:fldCharType="separate"/>
        </w:r>
        <w:r>
          <w:rPr>
            <w:noProof/>
            <w:webHidden/>
          </w:rPr>
          <w:t>11</w:t>
        </w:r>
        <w:r>
          <w:rPr>
            <w:noProof/>
            <w:webHidden/>
          </w:rPr>
          <w:fldChar w:fldCharType="end"/>
        </w:r>
      </w:hyperlink>
    </w:p>
    <w:p w:rsidR="00C96DDE" w:rsidRDefault="00C96DDE">
      <w:pPr>
        <w:pStyle w:val="Verzeichnis3"/>
        <w:tabs>
          <w:tab w:val="left" w:pos="1320"/>
          <w:tab w:val="right" w:leader="dot" w:pos="8493"/>
        </w:tabs>
        <w:rPr>
          <w:rFonts w:asciiTheme="minorHAnsi" w:eastAsiaTheme="minorEastAsia" w:hAnsiTheme="minorHAnsi" w:cstheme="minorBidi"/>
          <w:noProof/>
          <w:szCs w:val="22"/>
        </w:rPr>
      </w:pPr>
      <w:hyperlink w:anchor="_Toc510225684" w:history="1">
        <w:r w:rsidRPr="002B1AE0">
          <w:rPr>
            <w:rStyle w:val="Hyperlink"/>
            <w:rFonts w:eastAsiaTheme="majorEastAsia"/>
            <w:noProof/>
          </w:rPr>
          <w:t>4.1.3</w:t>
        </w:r>
        <w:r>
          <w:rPr>
            <w:rFonts w:asciiTheme="minorHAnsi" w:eastAsiaTheme="minorEastAsia" w:hAnsiTheme="minorHAnsi" w:cstheme="minorBidi"/>
            <w:noProof/>
            <w:szCs w:val="22"/>
          </w:rPr>
          <w:tab/>
        </w:r>
        <w:r w:rsidRPr="002B1AE0">
          <w:rPr>
            <w:rStyle w:val="Hyperlink"/>
            <w:rFonts w:eastAsiaTheme="majorEastAsia"/>
            <w:noProof/>
          </w:rPr>
          <w:t>Berechnung Nährwerte und Reimport in kochbar-Datenbank</w:t>
        </w:r>
        <w:r>
          <w:rPr>
            <w:noProof/>
            <w:webHidden/>
          </w:rPr>
          <w:tab/>
        </w:r>
        <w:r>
          <w:rPr>
            <w:noProof/>
            <w:webHidden/>
          </w:rPr>
          <w:fldChar w:fldCharType="begin"/>
        </w:r>
        <w:r>
          <w:rPr>
            <w:noProof/>
            <w:webHidden/>
          </w:rPr>
          <w:instrText xml:space="preserve"> PAGEREF _Toc510225684 \h </w:instrText>
        </w:r>
        <w:r>
          <w:rPr>
            <w:noProof/>
            <w:webHidden/>
          </w:rPr>
        </w:r>
        <w:r>
          <w:rPr>
            <w:noProof/>
            <w:webHidden/>
          </w:rPr>
          <w:fldChar w:fldCharType="separate"/>
        </w:r>
        <w:r>
          <w:rPr>
            <w:noProof/>
            <w:webHidden/>
          </w:rPr>
          <w:t>12</w:t>
        </w:r>
        <w:r>
          <w:rPr>
            <w:noProof/>
            <w:webHidden/>
          </w:rPr>
          <w:fldChar w:fldCharType="end"/>
        </w:r>
      </w:hyperlink>
    </w:p>
    <w:p w:rsidR="00C96DDE" w:rsidRDefault="00C96DDE">
      <w:pPr>
        <w:pStyle w:val="Verzeichnis2"/>
        <w:tabs>
          <w:tab w:val="left" w:pos="880"/>
          <w:tab w:val="right" w:leader="dot" w:pos="8493"/>
        </w:tabs>
        <w:rPr>
          <w:rFonts w:asciiTheme="minorHAnsi" w:eastAsiaTheme="minorEastAsia" w:hAnsiTheme="minorHAnsi" w:cstheme="minorBidi"/>
          <w:noProof/>
          <w:sz w:val="22"/>
          <w:szCs w:val="22"/>
        </w:rPr>
      </w:pPr>
      <w:hyperlink w:anchor="_Toc510225685" w:history="1">
        <w:r w:rsidRPr="002B1AE0">
          <w:rPr>
            <w:rStyle w:val="Hyperlink"/>
            <w:rFonts w:eastAsiaTheme="majorEastAsia"/>
            <w:noProof/>
          </w:rPr>
          <w:t>4.2</w:t>
        </w:r>
        <w:r>
          <w:rPr>
            <w:rFonts w:asciiTheme="minorHAnsi" w:eastAsiaTheme="minorEastAsia" w:hAnsiTheme="minorHAnsi" w:cstheme="minorBidi"/>
            <w:noProof/>
            <w:sz w:val="22"/>
            <w:szCs w:val="22"/>
          </w:rPr>
          <w:tab/>
        </w:r>
        <w:r w:rsidRPr="002B1AE0">
          <w:rPr>
            <w:rStyle w:val="Hyperlink"/>
            <w:rFonts w:eastAsiaTheme="majorEastAsia"/>
            <w:noProof/>
          </w:rPr>
          <w:t>Entwicklung User Interface und Frontend</w:t>
        </w:r>
        <w:r>
          <w:rPr>
            <w:noProof/>
            <w:webHidden/>
          </w:rPr>
          <w:tab/>
        </w:r>
        <w:r>
          <w:rPr>
            <w:noProof/>
            <w:webHidden/>
          </w:rPr>
          <w:fldChar w:fldCharType="begin"/>
        </w:r>
        <w:r>
          <w:rPr>
            <w:noProof/>
            <w:webHidden/>
          </w:rPr>
          <w:instrText xml:space="preserve"> PAGEREF _Toc510225685 \h </w:instrText>
        </w:r>
        <w:r>
          <w:rPr>
            <w:noProof/>
            <w:webHidden/>
          </w:rPr>
        </w:r>
        <w:r>
          <w:rPr>
            <w:noProof/>
            <w:webHidden/>
          </w:rPr>
          <w:fldChar w:fldCharType="separate"/>
        </w:r>
        <w:r>
          <w:rPr>
            <w:noProof/>
            <w:webHidden/>
          </w:rPr>
          <w:t>13</w:t>
        </w:r>
        <w:r>
          <w:rPr>
            <w:noProof/>
            <w:webHidden/>
          </w:rPr>
          <w:fldChar w:fldCharType="end"/>
        </w:r>
      </w:hyperlink>
    </w:p>
    <w:p w:rsidR="00C96DDE" w:rsidRDefault="00C96DDE">
      <w:pPr>
        <w:pStyle w:val="Verzeichnis1"/>
        <w:rPr>
          <w:rFonts w:asciiTheme="minorHAnsi" w:eastAsiaTheme="minorEastAsia" w:hAnsiTheme="minorHAnsi" w:cstheme="minorBidi"/>
          <w:b w:val="0"/>
          <w:noProof/>
          <w:sz w:val="22"/>
          <w:szCs w:val="22"/>
        </w:rPr>
      </w:pPr>
      <w:hyperlink w:anchor="_Toc510225686" w:history="1">
        <w:r w:rsidRPr="002B1AE0">
          <w:rPr>
            <w:rStyle w:val="Hyperlink"/>
            <w:rFonts w:eastAsiaTheme="majorEastAsia"/>
            <w:noProof/>
          </w:rPr>
          <w:t>5</w:t>
        </w:r>
        <w:r>
          <w:rPr>
            <w:rFonts w:asciiTheme="minorHAnsi" w:eastAsiaTheme="minorEastAsia" w:hAnsiTheme="minorHAnsi" w:cstheme="minorBidi"/>
            <w:b w:val="0"/>
            <w:noProof/>
            <w:sz w:val="22"/>
            <w:szCs w:val="22"/>
          </w:rPr>
          <w:tab/>
        </w:r>
        <w:r w:rsidRPr="002B1AE0">
          <w:rPr>
            <w:rStyle w:val="Hyperlink"/>
            <w:rFonts w:eastAsiaTheme="majorEastAsia"/>
            <w:noProof/>
          </w:rPr>
          <w:t>Zusammenfassung und Ausblick</w:t>
        </w:r>
        <w:r>
          <w:rPr>
            <w:noProof/>
            <w:webHidden/>
          </w:rPr>
          <w:tab/>
        </w:r>
        <w:r>
          <w:rPr>
            <w:noProof/>
            <w:webHidden/>
          </w:rPr>
          <w:fldChar w:fldCharType="begin"/>
        </w:r>
        <w:r>
          <w:rPr>
            <w:noProof/>
            <w:webHidden/>
          </w:rPr>
          <w:instrText xml:space="preserve"> PAGEREF _Toc510225686 \h </w:instrText>
        </w:r>
        <w:r>
          <w:rPr>
            <w:noProof/>
            <w:webHidden/>
          </w:rPr>
        </w:r>
        <w:r>
          <w:rPr>
            <w:noProof/>
            <w:webHidden/>
          </w:rPr>
          <w:fldChar w:fldCharType="separate"/>
        </w:r>
        <w:r>
          <w:rPr>
            <w:noProof/>
            <w:webHidden/>
          </w:rPr>
          <w:t>15</w:t>
        </w:r>
        <w:r>
          <w:rPr>
            <w:noProof/>
            <w:webHidden/>
          </w:rPr>
          <w:fldChar w:fldCharType="end"/>
        </w:r>
      </w:hyperlink>
    </w:p>
    <w:p w:rsidR="00C96DDE" w:rsidRDefault="00C96DDE">
      <w:pPr>
        <w:pStyle w:val="Verzeichnis2"/>
        <w:tabs>
          <w:tab w:val="left" w:pos="880"/>
          <w:tab w:val="right" w:leader="dot" w:pos="8493"/>
        </w:tabs>
        <w:rPr>
          <w:rFonts w:asciiTheme="minorHAnsi" w:eastAsiaTheme="minorEastAsia" w:hAnsiTheme="minorHAnsi" w:cstheme="minorBidi"/>
          <w:noProof/>
          <w:sz w:val="22"/>
          <w:szCs w:val="22"/>
        </w:rPr>
      </w:pPr>
      <w:hyperlink w:anchor="_Toc510225687" w:history="1">
        <w:r w:rsidRPr="002B1AE0">
          <w:rPr>
            <w:rStyle w:val="Hyperlink"/>
            <w:rFonts w:eastAsiaTheme="majorEastAsia"/>
            <w:noProof/>
          </w:rPr>
          <w:t>5.1</w:t>
        </w:r>
        <w:r>
          <w:rPr>
            <w:rFonts w:asciiTheme="minorHAnsi" w:eastAsiaTheme="minorEastAsia" w:hAnsiTheme="minorHAnsi" w:cstheme="minorBidi"/>
            <w:noProof/>
            <w:sz w:val="22"/>
            <w:szCs w:val="22"/>
          </w:rPr>
          <w:tab/>
        </w:r>
        <w:r w:rsidRPr="002B1AE0">
          <w:rPr>
            <w:rStyle w:val="Hyperlink"/>
            <w:rFonts w:eastAsiaTheme="majorEastAsia"/>
            <w:noProof/>
          </w:rPr>
          <w:t>Optimierung der Datenbanksuche</w:t>
        </w:r>
        <w:r>
          <w:rPr>
            <w:noProof/>
            <w:webHidden/>
          </w:rPr>
          <w:tab/>
        </w:r>
        <w:r>
          <w:rPr>
            <w:noProof/>
            <w:webHidden/>
          </w:rPr>
          <w:fldChar w:fldCharType="begin"/>
        </w:r>
        <w:r>
          <w:rPr>
            <w:noProof/>
            <w:webHidden/>
          </w:rPr>
          <w:instrText xml:space="preserve"> PAGEREF _Toc510225687 \h </w:instrText>
        </w:r>
        <w:r>
          <w:rPr>
            <w:noProof/>
            <w:webHidden/>
          </w:rPr>
        </w:r>
        <w:r>
          <w:rPr>
            <w:noProof/>
            <w:webHidden/>
          </w:rPr>
          <w:fldChar w:fldCharType="separate"/>
        </w:r>
        <w:r>
          <w:rPr>
            <w:noProof/>
            <w:webHidden/>
          </w:rPr>
          <w:t>16</w:t>
        </w:r>
        <w:r>
          <w:rPr>
            <w:noProof/>
            <w:webHidden/>
          </w:rPr>
          <w:fldChar w:fldCharType="end"/>
        </w:r>
      </w:hyperlink>
    </w:p>
    <w:p w:rsidR="00C96DDE" w:rsidRDefault="00C96DDE">
      <w:pPr>
        <w:pStyle w:val="Verzeichnis2"/>
        <w:tabs>
          <w:tab w:val="left" w:pos="880"/>
          <w:tab w:val="right" w:leader="dot" w:pos="8493"/>
        </w:tabs>
        <w:rPr>
          <w:rFonts w:asciiTheme="minorHAnsi" w:eastAsiaTheme="minorEastAsia" w:hAnsiTheme="minorHAnsi" w:cstheme="minorBidi"/>
          <w:noProof/>
          <w:sz w:val="22"/>
          <w:szCs w:val="22"/>
        </w:rPr>
      </w:pPr>
      <w:hyperlink w:anchor="_Toc510225688" w:history="1">
        <w:r w:rsidRPr="002B1AE0">
          <w:rPr>
            <w:rStyle w:val="Hyperlink"/>
            <w:rFonts w:eastAsiaTheme="majorEastAsia"/>
            <w:noProof/>
          </w:rPr>
          <w:t>5.2</w:t>
        </w:r>
        <w:r>
          <w:rPr>
            <w:rFonts w:asciiTheme="minorHAnsi" w:eastAsiaTheme="minorEastAsia" w:hAnsiTheme="minorHAnsi" w:cstheme="minorBidi"/>
            <w:noProof/>
            <w:sz w:val="22"/>
            <w:szCs w:val="22"/>
          </w:rPr>
          <w:tab/>
        </w:r>
        <w:r w:rsidRPr="002B1AE0">
          <w:rPr>
            <w:rStyle w:val="Hyperlink"/>
            <w:rFonts w:eastAsiaTheme="majorEastAsia"/>
            <w:noProof/>
          </w:rPr>
          <w:t>Optimierung des Datenbankdesigns</w:t>
        </w:r>
        <w:r>
          <w:rPr>
            <w:noProof/>
            <w:webHidden/>
          </w:rPr>
          <w:tab/>
        </w:r>
        <w:r>
          <w:rPr>
            <w:noProof/>
            <w:webHidden/>
          </w:rPr>
          <w:fldChar w:fldCharType="begin"/>
        </w:r>
        <w:r>
          <w:rPr>
            <w:noProof/>
            <w:webHidden/>
          </w:rPr>
          <w:instrText xml:space="preserve"> PAGEREF _Toc510225688 \h </w:instrText>
        </w:r>
        <w:r>
          <w:rPr>
            <w:noProof/>
            <w:webHidden/>
          </w:rPr>
        </w:r>
        <w:r>
          <w:rPr>
            <w:noProof/>
            <w:webHidden/>
          </w:rPr>
          <w:fldChar w:fldCharType="separate"/>
        </w:r>
        <w:r>
          <w:rPr>
            <w:noProof/>
            <w:webHidden/>
          </w:rPr>
          <w:t>17</w:t>
        </w:r>
        <w:r>
          <w:rPr>
            <w:noProof/>
            <w:webHidden/>
          </w:rPr>
          <w:fldChar w:fldCharType="end"/>
        </w:r>
      </w:hyperlink>
    </w:p>
    <w:p w:rsidR="00C96DDE" w:rsidRDefault="00C96DDE">
      <w:pPr>
        <w:pStyle w:val="Verzeichnis2"/>
        <w:tabs>
          <w:tab w:val="left" w:pos="880"/>
          <w:tab w:val="right" w:leader="dot" w:pos="8493"/>
        </w:tabs>
        <w:rPr>
          <w:rFonts w:asciiTheme="minorHAnsi" w:eastAsiaTheme="minorEastAsia" w:hAnsiTheme="minorHAnsi" w:cstheme="minorBidi"/>
          <w:noProof/>
          <w:sz w:val="22"/>
          <w:szCs w:val="22"/>
        </w:rPr>
      </w:pPr>
      <w:hyperlink w:anchor="_Toc510225689" w:history="1">
        <w:r w:rsidRPr="002B1AE0">
          <w:rPr>
            <w:rStyle w:val="Hyperlink"/>
            <w:rFonts w:eastAsiaTheme="majorEastAsia"/>
            <w:noProof/>
          </w:rPr>
          <w:t>5.3</w:t>
        </w:r>
        <w:r>
          <w:rPr>
            <w:rFonts w:asciiTheme="minorHAnsi" w:eastAsiaTheme="minorEastAsia" w:hAnsiTheme="minorHAnsi" w:cstheme="minorBidi"/>
            <w:noProof/>
            <w:sz w:val="22"/>
            <w:szCs w:val="22"/>
          </w:rPr>
          <w:tab/>
        </w:r>
        <w:r w:rsidRPr="002B1AE0">
          <w:rPr>
            <w:rStyle w:val="Hyperlink"/>
            <w:rFonts w:eastAsiaTheme="majorEastAsia"/>
            <w:noProof/>
          </w:rPr>
          <w:t>Optimierung des Umgangs mit Ullmanns Software</w:t>
        </w:r>
        <w:r>
          <w:rPr>
            <w:noProof/>
            <w:webHidden/>
          </w:rPr>
          <w:tab/>
        </w:r>
        <w:r>
          <w:rPr>
            <w:noProof/>
            <w:webHidden/>
          </w:rPr>
          <w:fldChar w:fldCharType="begin"/>
        </w:r>
        <w:r>
          <w:rPr>
            <w:noProof/>
            <w:webHidden/>
          </w:rPr>
          <w:instrText xml:space="preserve"> PAGEREF _Toc510225689 \h </w:instrText>
        </w:r>
        <w:r>
          <w:rPr>
            <w:noProof/>
            <w:webHidden/>
          </w:rPr>
        </w:r>
        <w:r>
          <w:rPr>
            <w:noProof/>
            <w:webHidden/>
          </w:rPr>
          <w:fldChar w:fldCharType="separate"/>
        </w:r>
        <w:r>
          <w:rPr>
            <w:noProof/>
            <w:webHidden/>
          </w:rPr>
          <w:t>17</w:t>
        </w:r>
        <w:r>
          <w:rPr>
            <w:noProof/>
            <w:webHidden/>
          </w:rPr>
          <w:fldChar w:fldCharType="end"/>
        </w:r>
      </w:hyperlink>
    </w:p>
    <w:p w:rsidR="00C96DDE" w:rsidRDefault="00C96DDE">
      <w:pPr>
        <w:pStyle w:val="Verzeichnis2"/>
        <w:tabs>
          <w:tab w:val="left" w:pos="880"/>
          <w:tab w:val="right" w:leader="dot" w:pos="8493"/>
        </w:tabs>
        <w:rPr>
          <w:rFonts w:asciiTheme="minorHAnsi" w:eastAsiaTheme="minorEastAsia" w:hAnsiTheme="minorHAnsi" w:cstheme="minorBidi"/>
          <w:noProof/>
          <w:sz w:val="22"/>
          <w:szCs w:val="22"/>
        </w:rPr>
      </w:pPr>
      <w:hyperlink w:anchor="_Toc510225690" w:history="1">
        <w:r w:rsidRPr="002B1AE0">
          <w:rPr>
            <w:rStyle w:val="Hyperlink"/>
            <w:rFonts w:eastAsiaTheme="majorEastAsia"/>
            <w:noProof/>
          </w:rPr>
          <w:t>5.4</w:t>
        </w:r>
        <w:r>
          <w:rPr>
            <w:rFonts w:asciiTheme="minorHAnsi" w:eastAsiaTheme="minorEastAsia" w:hAnsiTheme="minorHAnsi" w:cstheme="minorBidi"/>
            <w:noProof/>
            <w:sz w:val="22"/>
            <w:szCs w:val="22"/>
          </w:rPr>
          <w:tab/>
        </w:r>
        <w:r w:rsidRPr="002B1AE0">
          <w:rPr>
            <w:rStyle w:val="Hyperlink"/>
            <w:rFonts w:eastAsiaTheme="majorEastAsia"/>
            <w:noProof/>
          </w:rPr>
          <w:t>Optimierung der Referenzwert-Tabelle</w:t>
        </w:r>
        <w:r>
          <w:rPr>
            <w:noProof/>
            <w:webHidden/>
          </w:rPr>
          <w:tab/>
        </w:r>
        <w:r>
          <w:rPr>
            <w:noProof/>
            <w:webHidden/>
          </w:rPr>
          <w:fldChar w:fldCharType="begin"/>
        </w:r>
        <w:r>
          <w:rPr>
            <w:noProof/>
            <w:webHidden/>
          </w:rPr>
          <w:instrText xml:space="preserve"> PAGEREF _Toc510225690 \h </w:instrText>
        </w:r>
        <w:r>
          <w:rPr>
            <w:noProof/>
            <w:webHidden/>
          </w:rPr>
        </w:r>
        <w:r>
          <w:rPr>
            <w:noProof/>
            <w:webHidden/>
          </w:rPr>
          <w:fldChar w:fldCharType="separate"/>
        </w:r>
        <w:r>
          <w:rPr>
            <w:noProof/>
            <w:webHidden/>
          </w:rPr>
          <w:t>18</w:t>
        </w:r>
        <w:r>
          <w:rPr>
            <w:noProof/>
            <w:webHidden/>
          </w:rPr>
          <w:fldChar w:fldCharType="end"/>
        </w:r>
      </w:hyperlink>
    </w:p>
    <w:p w:rsidR="00C96DDE" w:rsidRDefault="00C96DDE">
      <w:pPr>
        <w:pStyle w:val="Verzeichnis1"/>
        <w:rPr>
          <w:rFonts w:asciiTheme="minorHAnsi" w:eastAsiaTheme="minorEastAsia" w:hAnsiTheme="minorHAnsi" w:cstheme="minorBidi"/>
          <w:b w:val="0"/>
          <w:noProof/>
          <w:sz w:val="22"/>
          <w:szCs w:val="22"/>
        </w:rPr>
      </w:pPr>
      <w:hyperlink w:anchor="_Toc510225691" w:history="1">
        <w:r w:rsidRPr="002B1AE0">
          <w:rPr>
            <w:rStyle w:val="Hyperlink"/>
            <w:rFonts w:eastAsiaTheme="majorEastAsia"/>
            <w:noProof/>
            <w:lang w:val="en-US"/>
          </w:rPr>
          <w:t>6</w:t>
        </w:r>
        <w:r>
          <w:rPr>
            <w:rFonts w:asciiTheme="minorHAnsi" w:eastAsiaTheme="minorEastAsia" w:hAnsiTheme="minorHAnsi" w:cstheme="minorBidi"/>
            <w:b w:val="0"/>
            <w:noProof/>
            <w:sz w:val="22"/>
            <w:szCs w:val="22"/>
          </w:rPr>
          <w:tab/>
        </w:r>
        <w:r w:rsidRPr="002B1AE0">
          <w:rPr>
            <w:rStyle w:val="Hyperlink"/>
            <w:rFonts w:eastAsiaTheme="majorEastAsia"/>
            <w:noProof/>
            <w:lang w:val="en-US"/>
          </w:rPr>
          <w:t>Ackno</w:t>
        </w:r>
        <w:r w:rsidRPr="002B1AE0">
          <w:rPr>
            <w:rStyle w:val="Hyperlink"/>
            <w:rFonts w:eastAsiaTheme="majorEastAsia"/>
            <w:noProof/>
            <w:lang w:val="en-US"/>
          </w:rPr>
          <w:t>w</w:t>
        </w:r>
        <w:r w:rsidRPr="002B1AE0">
          <w:rPr>
            <w:rStyle w:val="Hyperlink"/>
            <w:rFonts w:eastAsiaTheme="majorEastAsia"/>
            <w:noProof/>
            <w:lang w:val="en-US"/>
          </w:rPr>
          <w:t>ledgment</w:t>
        </w:r>
        <w:r>
          <w:rPr>
            <w:noProof/>
            <w:webHidden/>
          </w:rPr>
          <w:tab/>
        </w:r>
        <w:r>
          <w:rPr>
            <w:noProof/>
            <w:webHidden/>
          </w:rPr>
          <w:fldChar w:fldCharType="begin"/>
        </w:r>
        <w:r>
          <w:rPr>
            <w:noProof/>
            <w:webHidden/>
          </w:rPr>
          <w:instrText xml:space="preserve"> PAGEREF _Toc510225691 \h </w:instrText>
        </w:r>
        <w:r>
          <w:rPr>
            <w:noProof/>
            <w:webHidden/>
          </w:rPr>
        </w:r>
        <w:r>
          <w:rPr>
            <w:noProof/>
            <w:webHidden/>
          </w:rPr>
          <w:fldChar w:fldCharType="separate"/>
        </w:r>
        <w:r>
          <w:rPr>
            <w:noProof/>
            <w:webHidden/>
          </w:rPr>
          <w:t>19</w:t>
        </w:r>
        <w:r>
          <w:rPr>
            <w:noProof/>
            <w:webHidden/>
          </w:rPr>
          <w:fldChar w:fldCharType="end"/>
        </w:r>
      </w:hyperlink>
    </w:p>
    <w:p w:rsidR="00C96DDE" w:rsidRDefault="00C96DDE">
      <w:pPr>
        <w:pStyle w:val="Verzeichnis1"/>
        <w:rPr>
          <w:rFonts w:asciiTheme="minorHAnsi" w:eastAsiaTheme="minorEastAsia" w:hAnsiTheme="minorHAnsi" w:cstheme="minorBidi"/>
          <w:b w:val="0"/>
          <w:noProof/>
          <w:sz w:val="22"/>
          <w:szCs w:val="22"/>
        </w:rPr>
      </w:pPr>
      <w:hyperlink w:anchor="_Toc510225692" w:history="1">
        <w:r w:rsidRPr="002B1AE0">
          <w:rPr>
            <w:rStyle w:val="Hyperlink"/>
            <w:rFonts w:eastAsiaTheme="majorEastAsia"/>
            <w:noProof/>
          </w:rPr>
          <w:t>Literaturverzeichnis</w:t>
        </w:r>
        <w:r>
          <w:rPr>
            <w:noProof/>
            <w:webHidden/>
          </w:rPr>
          <w:tab/>
        </w:r>
        <w:r>
          <w:rPr>
            <w:noProof/>
            <w:webHidden/>
          </w:rPr>
          <w:fldChar w:fldCharType="begin"/>
        </w:r>
        <w:r>
          <w:rPr>
            <w:noProof/>
            <w:webHidden/>
          </w:rPr>
          <w:instrText xml:space="preserve"> PAGEREF _Toc510225692 \h </w:instrText>
        </w:r>
        <w:r>
          <w:rPr>
            <w:noProof/>
            <w:webHidden/>
          </w:rPr>
        </w:r>
        <w:r>
          <w:rPr>
            <w:noProof/>
            <w:webHidden/>
          </w:rPr>
          <w:fldChar w:fldCharType="separate"/>
        </w:r>
        <w:r>
          <w:rPr>
            <w:noProof/>
            <w:webHidden/>
          </w:rPr>
          <w:t>20</w:t>
        </w:r>
        <w:r>
          <w:rPr>
            <w:noProof/>
            <w:webHidden/>
          </w:rPr>
          <w:fldChar w:fldCharType="end"/>
        </w:r>
      </w:hyperlink>
    </w:p>
    <w:p w:rsidR="00FE3667" w:rsidRPr="002876A8" w:rsidRDefault="00E36BD9" w:rsidP="002876A8">
      <w:pPr>
        <w:spacing w:after="200" w:line="276" w:lineRule="auto"/>
        <w:jc w:val="left"/>
        <w:rPr>
          <w:sz w:val="28"/>
          <w:lang w:eastAsia="en-US"/>
        </w:rPr>
      </w:pPr>
      <w:r>
        <w:rPr>
          <w:sz w:val="28"/>
          <w:lang w:eastAsia="en-US"/>
        </w:rPr>
        <w:fldChar w:fldCharType="end"/>
      </w:r>
    </w:p>
    <w:p w:rsidR="00732AF2" w:rsidRDefault="00EB3354" w:rsidP="002876A8">
      <w:pPr>
        <w:pStyle w:val="berschrift1"/>
        <w:pageBreakBefore/>
        <w:ind w:left="431" w:hanging="431"/>
      </w:pPr>
      <w:bookmarkStart w:id="0" w:name="_Toc510225674"/>
      <w:r>
        <w:lastRenderedPageBreak/>
        <w:t>Motivation</w:t>
      </w:r>
      <w:bookmarkEnd w:id="0"/>
    </w:p>
    <w:p w:rsidR="00A658A1" w:rsidRPr="00A658A1" w:rsidRDefault="00A658A1" w:rsidP="00A658A1"/>
    <w:p w:rsidR="00A658A1" w:rsidRPr="0031288E" w:rsidRDefault="00A658A1" w:rsidP="00A658A1">
      <w:pPr>
        <w:jc w:val="center"/>
        <w:rPr>
          <w:rFonts w:ascii="Arial" w:hAnsi="Arial" w:cs="Arial"/>
          <w:i/>
          <w:color w:val="333333"/>
          <w:sz w:val="20"/>
          <w:shd w:val="clear" w:color="auto" w:fill="FFFFFF"/>
          <w:lang w:val="en-US"/>
        </w:rPr>
      </w:pPr>
      <w:r w:rsidRPr="0031288E">
        <w:rPr>
          <w:rFonts w:ascii="Arial" w:hAnsi="Arial" w:cs="Arial"/>
          <w:i/>
          <w:color w:val="333333"/>
          <w:sz w:val="20"/>
          <w:shd w:val="clear" w:color="auto" w:fill="FFFFFF"/>
          <w:lang w:val="en-US"/>
        </w:rPr>
        <w:t xml:space="preserve">„Overweight and obesity impact on a child’s quality of life, as they face a wide range of barriers, including physical, psychological and health consequences. We know that obesity can impact on educational attainment too and this, combined with the likelihood that they will remain obese into adulthood, poses major health and economic consequences for them, their families and society as a </w:t>
      </w:r>
      <w:proofErr w:type="gramStart"/>
      <w:r w:rsidRPr="0031288E">
        <w:rPr>
          <w:rFonts w:ascii="Arial" w:hAnsi="Arial" w:cs="Arial"/>
          <w:i/>
          <w:color w:val="333333"/>
          <w:sz w:val="20"/>
          <w:shd w:val="clear" w:color="auto" w:fill="FFFFFF"/>
          <w:lang w:val="en-US"/>
        </w:rPr>
        <w:t>whole.“</w:t>
      </w:r>
      <w:proofErr w:type="gramEnd"/>
    </w:p>
    <w:p w:rsidR="00A658A1" w:rsidRPr="0031288E" w:rsidRDefault="00A658A1" w:rsidP="00A658A1">
      <w:pPr>
        <w:pStyle w:val="Folgeabsatz"/>
        <w:jc w:val="center"/>
        <w:rPr>
          <w:sz w:val="18"/>
          <w:szCs w:val="18"/>
          <w:lang w:val="en-US"/>
        </w:rPr>
      </w:pPr>
      <w:r w:rsidRPr="0031288E">
        <w:rPr>
          <w:sz w:val="18"/>
          <w:szCs w:val="18"/>
          <w:lang w:val="en-US"/>
        </w:rPr>
        <w:t xml:space="preserve">Dr. </w:t>
      </w:r>
      <w:proofErr w:type="spellStart"/>
      <w:r w:rsidRPr="0031288E">
        <w:rPr>
          <w:sz w:val="18"/>
          <w:szCs w:val="18"/>
          <w:lang w:val="en-US"/>
        </w:rPr>
        <w:t>Sanina</w:t>
      </w:r>
      <w:proofErr w:type="spellEnd"/>
      <w:r w:rsidRPr="0031288E">
        <w:rPr>
          <w:sz w:val="18"/>
          <w:szCs w:val="18"/>
          <w:lang w:val="en-US"/>
        </w:rPr>
        <w:t xml:space="preserve"> </w:t>
      </w:r>
      <w:proofErr w:type="spellStart"/>
      <w:r w:rsidRPr="0031288E">
        <w:rPr>
          <w:sz w:val="18"/>
          <w:szCs w:val="18"/>
          <w:lang w:val="en-US"/>
        </w:rPr>
        <w:t>Nishtar</w:t>
      </w:r>
      <w:proofErr w:type="spellEnd"/>
      <w:r w:rsidRPr="0031288E">
        <w:rPr>
          <w:sz w:val="18"/>
          <w:szCs w:val="18"/>
          <w:lang w:val="en-US"/>
        </w:rPr>
        <w:t>, Co-Chair of ECHO</w:t>
      </w:r>
      <w:r>
        <w:rPr>
          <w:rStyle w:val="Funotenzeichen"/>
          <w:sz w:val="18"/>
          <w:szCs w:val="18"/>
        </w:rPr>
        <w:footnoteReference w:id="1"/>
      </w:r>
    </w:p>
    <w:p w:rsidR="00A658A1" w:rsidRPr="0031288E" w:rsidRDefault="00A658A1" w:rsidP="00A658A1">
      <w:pPr>
        <w:pStyle w:val="Folgeabsatz"/>
        <w:jc w:val="center"/>
        <w:rPr>
          <w:lang w:val="en-US"/>
        </w:rPr>
      </w:pPr>
    </w:p>
    <w:p w:rsidR="005F6B73" w:rsidRDefault="00C30AB3" w:rsidP="005F6B73">
      <w:r>
        <w:t>Bereits im Jahre 2015 warnte die Weltgesundheitsorganisation (WHO</w:t>
      </w:r>
      <w:r>
        <w:rPr>
          <w:rStyle w:val="Funotenzeichen"/>
        </w:rPr>
        <w:footnoteReference w:id="2"/>
      </w:r>
      <w:r w:rsidR="007877F3">
        <w:t>)</w:t>
      </w:r>
      <w:r>
        <w:t xml:space="preserve"> in ihrem Abschlussbericht</w:t>
      </w:r>
      <w:r w:rsidR="00A658A1">
        <w:rPr>
          <w:rStyle w:val="Funotenzeichen"/>
        </w:rPr>
        <w:footnoteReference w:id="3"/>
      </w:r>
      <w:r>
        <w:t xml:space="preserve"> </w:t>
      </w:r>
      <w:r w:rsidR="00A658A1">
        <w:t>zur ECHO</w:t>
      </w:r>
      <w:r w:rsidR="00A658A1">
        <w:rPr>
          <w:rStyle w:val="Funotenzeichen"/>
        </w:rPr>
        <w:footnoteReference w:id="4"/>
      </w:r>
      <w:r w:rsidR="003C0993">
        <w:t>-Kommission</w:t>
      </w:r>
      <w:r>
        <w:t xml:space="preserve"> vor immer weiter steigenden Zahlen übergewichtiger </w:t>
      </w:r>
      <w:r w:rsidR="00A658A1">
        <w:t>Kinder</w:t>
      </w:r>
      <w:r>
        <w:t xml:space="preserve">. </w:t>
      </w:r>
      <w:r w:rsidR="00A658A1">
        <w:t>So berichtet die Organisation, dass d</w:t>
      </w:r>
      <w:r w:rsidR="003368B6">
        <w:t>er Anteil an übergewichtigen Kleinkinder</w:t>
      </w:r>
      <w:r w:rsidR="007877F3">
        <w:t>n</w:t>
      </w:r>
      <w:r w:rsidR="0031288E">
        <w:t xml:space="preserve"> unter fünf Jahren in der Zeit</w:t>
      </w:r>
      <w:r w:rsidR="003368B6">
        <w:t xml:space="preserve"> von 1990 bis 2014 um 1,3 Prozent gestiegen ist. In absoluten Zahlen bedeutet das ein</w:t>
      </w:r>
      <w:r w:rsidR="0031288E">
        <w:t>en weltweiten</w:t>
      </w:r>
      <w:r w:rsidR="003368B6">
        <w:t xml:space="preserve"> Anstieg von circa 10 Millionen übergewichtigen</w:t>
      </w:r>
      <w:r w:rsidR="003C0993">
        <w:t xml:space="preserve"> Kleinkindern</w:t>
      </w:r>
      <w:r w:rsidR="003368B6">
        <w:t xml:space="preserve">. </w:t>
      </w:r>
      <w:r w:rsidR="007877F3">
        <w:t>Zudem</w:t>
      </w:r>
      <w:r w:rsidR="003C0993">
        <w:t xml:space="preserve"> konnte die WHO zeigen, dass der Anteil Übergewichtiger mit fortschreitendem Alter ebenfalls zunimmt. Daraus wird in dem Abschlussbericht gefolgert, dass Kinder, die bereits in frühen Jahren übergewichtig sind</w:t>
      </w:r>
      <w:r w:rsidR="0031288E">
        <w:t>,</w:t>
      </w:r>
      <w:r w:rsidR="003C0993">
        <w:t xml:space="preserve"> auch im Erwachsenenalter übergewichtig sein werden. Die Weltgesundheitsorganisation beschreibt in ihrem Bericht ein</w:t>
      </w:r>
      <w:r w:rsidR="007877F3">
        <w:t>en sechs</w:t>
      </w:r>
      <w:r w:rsidR="003C0993">
        <w:t>dimensionalen Aktionsplan</w:t>
      </w:r>
      <w:r w:rsidR="0031288E">
        <w:t>,</w:t>
      </w:r>
      <w:r w:rsidR="003C0993">
        <w:t xml:space="preserve"> um Fettleibigkeit bei Kindern </w:t>
      </w:r>
      <w:r w:rsidR="002101E9">
        <w:t xml:space="preserve">zu bekämpfen. </w:t>
      </w:r>
    </w:p>
    <w:p w:rsidR="002101E9" w:rsidRPr="002101E9" w:rsidRDefault="002101E9" w:rsidP="002101E9">
      <w:pPr>
        <w:pStyle w:val="Folgeabsatz"/>
      </w:pPr>
    </w:p>
    <w:p w:rsidR="002101E9" w:rsidRDefault="002101E9" w:rsidP="002101E9">
      <w:pPr>
        <w:pStyle w:val="Folgeabsatz"/>
        <w:numPr>
          <w:ilvl w:val="0"/>
          <w:numId w:val="44"/>
        </w:numPr>
      </w:pPr>
      <w:r>
        <w:t xml:space="preserve">Promote </w:t>
      </w:r>
      <w:proofErr w:type="spellStart"/>
      <w:r>
        <w:t>intake</w:t>
      </w:r>
      <w:proofErr w:type="spellEnd"/>
      <w:r>
        <w:t xml:space="preserve"> </w:t>
      </w:r>
      <w:proofErr w:type="spellStart"/>
      <w:r>
        <w:t>of</w:t>
      </w:r>
      <w:proofErr w:type="spellEnd"/>
      <w:r>
        <w:t xml:space="preserve"> </w:t>
      </w:r>
      <w:proofErr w:type="spellStart"/>
      <w:r>
        <w:t>healthy</w:t>
      </w:r>
      <w:proofErr w:type="spellEnd"/>
      <w:r>
        <w:t xml:space="preserve"> </w:t>
      </w:r>
      <w:proofErr w:type="spellStart"/>
      <w:r>
        <w:t>foods</w:t>
      </w:r>
      <w:proofErr w:type="spellEnd"/>
    </w:p>
    <w:p w:rsidR="002101E9" w:rsidRDefault="002101E9" w:rsidP="002101E9">
      <w:pPr>
        <w:pStyle w:val="Folgeabsatz"/>
        <w:numPr>
          <w:ilvl w:val="0"/>
          <w:numId w:val="44"/>
        </w:numPr>
      </w:pPr>
      <w:r>
        <w:t xml:space="preserve">Promote </w:t>
      </w:r>
      <w:proofErr w:type="spellStart"/>
      <w:r>
        <w:t>physical</w:t>
      </w:r>
      <w:proofErr w:type="spellEnd"/>
      <w:r>
        <w:t xml:space="preserve"> </w:t>
      </w:r>
      <w:proofErr w:type="spellStart"/>
      <w:r>
        <w:t>activity</w:t>
      </w:r>
      <w:proofErr w:type="spellEnd"/>
      <w:r>
        <w:t xml:space="preserve"> </w:t>
      </w:r>
    </w:p>
    <w:p w:rsidR="002101E9" w:rsidRDefault="002101E9" w:rsidP="002101E9">
      <w:pPr>
        <w:pStyle w:val="Folgeabsatz"/>
        <w:numPr>
          <w:ilvl w:val="0"/>
          <w:numId w:val="44"/>
        </w:numPr>
      </w:pPr>
      <w:proofErr w:type="spellStart"/>
      <w:r>
        <w:t>Preconception</w:t>
      </w:r>
      <w:proofErr w:type="spellEnd"/>
      <w:r>
        <w:t xml:space="preserve"> and </w:t>
      </w:r>
      <w:proofErr w:type="spellStart"/>
      <w:r>
        <w:t>pregnancy</w:t>
      </w:r>
      <w:proofErr w:type="spellEnd"/>
      <w:r>
        <w:t xml:space="preserve"> care </w:t>
      </w:r>
    </w:p>
    <w:p w:rsidR="002101E9" w:rsidRPr="0031288E" w:rsidRDefault="002101E9" w:rsidP="002101E9">
      <w:pPr>
        <w:pStyle w:val="Folgeabsatz"/>
        <w:numPr>
          <w:ilvl w:val="0"/>
          <w:numId w:val="44"/>
        </w:numPr>
        <w:rPr>
          <w:lang w:val="en-US"/>
        </w:rPr>
      </w:pPr>
      <w:r w:rsidRPr="0031288E">
        <w:rPr>
          <w:lang w:val="en-US"/>
        </w:rPr>
        <w:t xml:space="preserve">Early childhood diet and </w:t>
      </w:r>
      <w:proofErr w:type="spellStart"/>
      <w:r w:rsidRPr="0031288E">
        <w:rPr>
          <w:lang w:val="en-US"/>
        </w:rPr>
        <w:t>pyhsical</w:t>
      </w:r>
      <w:proofErr w:type="spellEnd"/>
      <w:r w:rsidRPr="0031288E">
        <w:rPr>
          <w:lang w:val="en-US"/>
        </w:rPr>
        <w:t xml:space="preserve"> activities </w:t>
      </w:r>
    </w:p>
    <w:p w:rsidR="002101E9" w:rsidRPr="0031288E" w:rsidRDefault="002101E9" w:rsidP="002101E9">
      <w:pPr>
        <w:pStyle w:val="Folgeabsatz"/>
        <w:numPr>
          <w:ilvl w:val="0"/>
          <w:numId w:val="44"/>
        </w:numPr>
        <w:rPr>
          <w:lang w:val="en-US"/>
        </w:rPr>
      </w:pPr>
      <w:r w:rsidRPr="0031288E">
        <w:rPr>
          <w:lang w:val="en-US"/>
        </w:rPr>
        <w:t xml:space="preserve">Health, nutrition and physical activity for </w:t>
      </w:r>
      <w:proofErr w:type="spellStart"/>
      <w:r w:rsidRPr="0031288E">
        <w:rPr>
          <w:lang w:val="en-US"/>
        </w:rPr>
        <w:t>schoolage</w:t>
      </w:r>
      <w:proofErr w:type="spellEnd"/>
      <w:r w:rsidRPr="0031288E">
        <w:rPr>
          <w:lang w:val="en-US"/>
        </w:rPr>
        <w:t xml:space="preserve"> children</w:t>
      </w:r>
    </w:p>
    <w:p w:rsidR="002101E9" w:rsidRDefault="002101E9" w:rsidP="002101E9">
      <w:pPr>
        <w:pStyle w:val="Folgeabsatz"/>
        <w:numPr>
          <w:ilvl w:val="0"/>
          <w:numId w:val="44"/>
        </w:numPr>
      </w:pPr>
      <w:proofErr w:type="spellStart"/>
      <w:r>
        <w:t>Weight</w:t>
      </w:r>
      <w:proofErr w:type="spellEnd"/>
      <w:r>
        <w:t xml:space="preserve"> </w:t>
      </w:r>
      <w:proofErr w:type="spellStart"/>
      <w:r>
        <w:t>management</w:t>
      </w:r>
      <w:proofErr w:type="spellEnd"/>
      <w:r>
        <w:t xml:space="preserve"> </w:t>
      </w:r>
    </w:p>
    <w:p w:rsidR="00837C25" w:rsidRDefault="00837C25" w:rsidP="00837C25">
      <w:pPr>
        <w:pStyle w:val="Folgeabsatz"/>
        <w:ind w:left="1117" w:firstLine="0"/>
      </w:pPr>
    </w:p>
    <w:p w:rsidR="00645647" w:rsidRDefault="002101E9" w:rsidP="005407D8">
      <w:r>
        <w:t xml:space="preserve">An dieser Stelle </w:t>
      </w:r>
      <w:r w:rsidR="007877F3">
        <w:t>knüpft</w:t>
      </w:r>
      <w:r>
        <w:t xml:space="preserve"> diese Projektarbeit </w:t>
      </w:r>
      <w:r w:rsidR="007877F3">
        <w:t>an</w:t>
      </w:r>
      <w:r>
        <w:t xml:space="preserve"> und versucht eine Schnittstelle </w:t>
      </w:r>
      <w:r w:rsidR="007877F3">
        <w:t>bereitzustellen,</w:t>
      </w:r>
      <w:r>
        <w:t xml:space="preserve"> um Teilaspekte dieses Aktionsplans umzusetzen. So zielt das Seminar „</w:t>
      </w:r>
      <w:r w:rsidRPr="002101E9">
        <w:rPr>
          <w:i/>
        </w:rPr>
        <w:t xml:space="preserve">KI </w:t>
      </w:r>
      <w:proofErr w:type="spellStart"/>
      <w:r w:rsidRPr="002101E9">
        <w:rPr>
          <w:i/>
        </w:rPr>
        <w:t>for</w:t>
      </w:r>
      <w:proofErr w:type="spellEnd"/>
      <w:r w:rsidRPr="002101E9">
        <w:rPr>
          <w:i/>
        </w:rPr>
        <w:t xml:space="preserve"> </w:t>
      </w:r>
      <w:proofErr w:type="spellStart"/>
      <w:r w:rsidRPr="002101E9">
        <w:rPr>
          <w:i/>
        </w:rPr>
        <w:t>serious</w:t>
      </w:r>
      <w:proofErr w:type="spellEnd"/>
      <w:r w:rsidRPr="002101E9">
        <w:rPr>
          <w:i/>
        </w:rPr>
        <w:t xml:space="preserve"> </w:t>
      </w:r>
      <w:proofErr w:type="spellStart"/>
      <w:r w:rsidRPr="002101E9">
        <w:rPr>
          <w:i/>
        </w:rPr>
        <w:t>games</w:t>
      </w:r>
      <w:proofErr w:type="spellEnd"/>
      <w:r>
        <w:t>“, in dessen Rahmen auch diese Seminararbeit entstanden ist, darauf ab</w:t>
      </w:r>
      <w:r w:rsidR="007877F3">
        <w:t>,</w:t>
      </w:r>
      <w:r>
        <w:t xml:space="preserve"> Punkt 1 des Aktionsplan</w:t>
      </w:r>
      <w:r w:rsidR="00D21AB8">
        <w:t>s</w:t>
      </w:r>
      <w:r>
        <w:t xml:space="preserve">, also das Promoten von </w:t>
      </w:r>
      <w:r w:rsidR="007877F3">
        <w:t>gesundem Essen, mith</w:t>
      </w:r>
      <w:r w:rsidR="00D21AB8">
        <w:t>ilfe einer Anwendung zu realisieren. Dabei werden bekannte Aspekte der Gamification und Gratifikation, w</w:t>
      </w:r>
      <w:r w:rsidR="007877F3">
        <w:t>ie etwa das Sammeln von Punkten</w:t>
      </w:r>
      <w:r w:rsidR="0031288E">
        <w:t>,</w:t>
      </w:r>
      <w:r w:rsidR="00D21AB8">
        <w:t xml:space="preserve"> dazu verwendet einen Anreiz zu schaf</w:t>
      </w:r>
      <w:r w:rsidR="0031288E">
        <w:t>fen, der</w:t>
      </w:r>
      <w:r w:rsidR="00D21AB8">
        <w:t xml:space="preserve"> den Benutzer </w:t>
      </w:r>
      <w:r w:rsidR="007877F3">
        <w:t>im Rahmen der</w:t>
      </w:r>
      <w:r w:rsidR="00D21AB8">
        <w:t xml:space="preserve"> Anwendung </w:t>
      </w:r>
      <w:r w:rsidR="0031288E">
        <w:t>dazu motiviert</w:t>
      </w:r>
      <w:r w:rsidR="00D21AB8">
        <w:t xml:space="preserve">, sich gesund zu ernähren. </w:t>
      </w:r>
      <w:r w:rsidR="007B043F">
        <w:t>Die entstandene Applikation</w:t>
      </w:r>
      <w:r w:rsidR="00D21AB8">
        <w:t xml:space="preserve"> basiert dabei teilweise auf einer früheren Projektar</w:t>
      </w:r>
      <w:r w:rsidR="00C5737C">
        <w:t xml:space="preserve">beit von </w:t>
      </w:r>
      <w:r w:rsidR="00DA5ABC">
        <w:t>Manuel Ul</w:t>
      </w:r>
      <w:r w:rsidR="00D21AB8">
        <w:t>lmann</w:t>
      </w:r>
      <w:r w:rsidR="00D21AB8">
        <w:rPr>
          <w:rStyle w:val="Funotenzeichen"/>
        </w:rPr>
        <w:footnoteReference w:id="5"/>
      </w:r>
      <w:r w:rsidR="0031288E">
        <w:t xml:space="preserve">, </w:t>
      </w:r>
      <w:r w:rsidR="00EB3354">
        <w:t>welche</w:t>
      </w:r>
      <w:r w:rsidR="00D21AB8">
        <w:t xml:space="preserve"> die Berechnung von Nährstoff</w:t>
      </w:r>
      <w:r w:rsidR="007B043F">
        <w:t>en</w:t>
      </w:r>
      <w:r w:rsidR="00D21AB8">
        <w:t xml:space="preserve"> anhan</w:t>
      </w:r>
      <w:r w:rsidR="007B043F">
        <w:t>d von Rezeptangaben erm</w:t>
      </w:r>
      <w:r w:rsidR="00C5737C">
        <w:t xml:space="preserve">öglicht. Die Software von </w:t>
      </w:r>
      <w:r w:rsidR="00837C25">
        <w:t>Ull</w:t>
      </w:r>
      <w:r w:rsidR="007B043F">
        <w:t xml:space="preserve">mann verwendet dazu Rezepteinträge der Webseite </w:t>
      </w:r>
      <w:r w:rsidR="007B043F" w:rsidRPr="003A26D8">
        <w:t>www.chefkoch.de</w:t>
      </w:r>
      <w:r w:rsidR="007B043F">
        <w:t xml:space="preserve"> im HTML-Format. Nach einem erfolgreichen Softwareaufruf liefert die Applikation einen Vektor mit allen wichtigen Nährstoffen und Inhaltsangaben zurück. Aufbauend auf dieser Rückgabe vergleicht die</w:t>
      </w:r>
      <w:r w:rsidR="0031288E">
        <w:t xml:space="preserve"> </w:t>
      </w:r>
      <w:r w:rsidR="007B043F">
        <w:t xml:space="preserve">in dieser Seminararbeit entstandene Software den </w:t>
      </w:r>
      <w:r w:rsidR="00BB289F">
        <w:t>V</w:t>
      </w:r>
      <w:r w:rsidR="007B043F">
        <w:t>ektor mit den offiziellen Empfehlungen</w:t>
      </w:r>
      <w:r w:rsidR="007B043F">
        <w:rPr>
          <w:rStyle w:val="Funotenzeichen"/>
        </w:rPr>
        <w:footnoteReference w:id="6"/>
      </w:r>
      <w:r w:rsidR="007B043F">
        <w:t xml:space="preserve"> der </w:t>
      </w:r>
      <w:r w:rsidR="000E0FC7">
        <w:t xml:space="preserve">deutschen Gesellschaft für Ernährung </w:t>
      </w:r>
      <w:r w:rsidR="007B043F">
        <w:t xml:space="preserve">für den täglichen Konsum von Nährstoffen. </w:t>
      </w:r>
      <w:r w:rsidR="00BB289F">
        <w:t>Einem Benutzer soll so die Möglichkeit gegeben werden</w:t>
      </w:r>
      <w:r w:rsidR="0031288E">
        <w:t>,</w:t>
      </w:r>
      <w:r w:rsidR="00BB289F">
        <w:t xml:space="preserve"> seinen täglichen Nährstoffbedarf zu überwachen. D</w:t>
      </w:r>
      <w:r w:rsidR="007877F3">
        <w:t>abei sollen dem Nutzer vergangene</w:t>
      </w:r>
      <w:r w:rsidR="00BB289F">
        <w:t xml:space="preserve"> Mah</w:t>
      </w:r>
      <w:r w:rsidR="007877F3">
        <w:t>lzeiten angezeigt</w:t>
      </w:r>
      <w:r w:rsidR="00BB289F">
        <w:t xml:space="preserve"> werden</w:t>
      </w:r>
      <w:r w:rsidR="007877F3">
        <w:t>,</w:t>
      </w:r>
      <w:r w:rsidR="00BB289F">
        <w:t xml:space="preserve"> um so eine Art Mahlzeiten-Tagebuch zu führen. Die gesamte Anwendu</w:t>
      </w:r>
      <w:r w:rsidR="007877F3">
        <w:t>ng ist dabei in ein Food-</w:t>
      </w:r>
      <w:proofErr w:type="spellStart"/>
      <w:r w:rsidR="007877F3">
        <w:t>Recomme</w:t>
      </w:r>
      <w:r w:rsidR="00BB289F">
        <w:t>ndation</w:t>
      </w:r>
      <w:proofErr w:type="spellEnd"/>
      <w:r w:rsidR="00BB289F">
        <w:t xml:space="preserve">-System eingebettet, </w:t>
      </w:r>
      <w:r w:rsidR="003F7AF7">
        <w:t>das</w:t>
      </w:r>
      <w:r w:rsidR="00BB289F">
        <w:t xml:space="preserve"> </w:t>
      </w:r>
      <w:r w:rsidR="003924A1">
        <w:t xml:space="preserve">zwar </w:t>
      </w:r>
      <w:r w:rsidR="00BB289F">
        <w:t xml:space="preserve">nicht </w:t>
      </w:r>
      <w:r w:rsidR="007877F3">
        <w:t xml:space="preserve">innerhalb </w:t>
      </w:r>
      <w:r w:rsidR="00BB289F">
        <w:t>dieser Arbeit entwickelt wird, aber im Rahmen des gesamten Seminars entstehen soll. Basierend auf den eig</w:t>
      </w:r>
      <w:r w:rsidR="007877F3">
        <w:t>e</w:t>
      </w:r>
      <w:r w:rsidR="00BB289F">
        <w:t>nen Ernährungszielen eines Users schlägt das System verschie</w:t>
      </w:r>
      <w:r w:rsidR="003924A1">
        <w:t>dene</w:t>
      </w:r>
      <w:r w:rsidR="00BB289F">
        <w:t xml:space="preserve"> Mahlzeiten aus einer Datenbank vor. Der User kann dabei entweder eines der vorgeschlagenen Gerichte wählen oder sich über eine Suchfunktion eine andere Speise aussuchen. Nach der Wahl der Speise wird </w:t>
      </w:r>
      <w:r w:rsidR="00E415BB">
        <w:t>dies</w:t>
      </w:r>
      <w:r w:rsidR="00BB289F">
        <w:t xml:space="preserve"> im User-Log gespeichert und die Anzeige für den täglichen Nährstoffbedarf e</w:t>
      </w:r>
      <w:r w:rsidR="00A42AF3">
        <w:t xml:space="preserve">ntsprechend angepasst. Für die in dieser Arbeit entwickelten </w:t>
      </w:r>
      <w:r w:rsidR="006D1C12">
        <w:t>Software</w:t>
      </w:r>
      <w:r w:rsidR="009D3E5F">
        <w:t xml:space="preserve"> wird angenommen</w:t>
      </w:r>
      <w:r w:rsidR="007877F3">
        <w:t>,</w:t>
      </w:r>
      <w:r w:rsidR="009D3E5F">
        <w:t xml:space="preserve"> das</w:t>
      </w:r>
      <w:r w:rsidR="007877F3">
        <w:t>s</w:t>
      </w:r>
      <w:r w:rsidR="00BB289F">
        <w:t xml:space="preserve"> das</w:t>
      </w:r>
      <w:r w:rsidR="007877F3">
        <w:t xml:space="preserve"> Food-</w:t>
      </w:r>
      <w:proofErr w:type="spellStart"/>
      <w:r w:rsidR="007877F3">
        <w:t>Recomme</w:t>
      </w:r>
      <w:r w:rsidR="00BB289F">
        <w:t>ndation</w:t>
      </w:r>
      <w:proofErr w:type="spellEnd"/>
      <w:r w:rsidR="00BB289F">
        <w:t xml:space="preserve">-System bereits etabliert ist und </w:t>
      </w:r>
      <w:r w:rsidR="007877F3">
        <w:t>bei Benutzeri</w:t>
      </w:r>
      <w:r w:rsidR="009D3E5F">
        <w:t xml:space="preserve">nteraktion </w:t>
      </w:r>
      <w:r w:rsidR="009D3E5F">
        <w:lastRenderedPageBreak/>
        <w:t xml:space="preserve">einen API-Call an die hier entworfene Schnittstelle ausführt. </w:t>
      </w:r>
      <w:r w:rsidR="00A42AF3">
        <w:t>Die entstandene Pro</w:t>
      </w:r>
      <w:r w:rsidR="00645647">
        <w:t>jektarbeit ist dabei wie folgt</w:t>
      </w:r>
      <w:r w:rsidR="00A42AF3">
        <w:t xml:space="preserve"> gegliedert: </w:t>
      </w:r>
    </w:p>
    <w:p w:rsidR="005407D8" w:rsidRDefault="00A42AF3" w:rsidP="005407D8">
      <w:r>
        <w:t xml:space="preserve">Kapitel </w:t>
      </w:r>
      <w:r w:rsidR="00645647">
        <w:t xml:space="preserve">2 </w:t>
      </w:r>
      <w:r w:rsidR="005312AB">
        <w:t>skizziert das gesa</w:t>
      </w:r>
      <w:r w:rsidR="007877F3">
        <w:t>mte „Ökosystem“ des Food-</w:t>
      </w:r>
      <w:proofErr w:type="spellStart"/>
      <w:r w:rsidR="007877F3">
        <w:t>Recomme</w:t>
      </w:r>
      <w:r w:rsidR="005312AB">
        <w:t>ndation</w:t>
      </w:r>
      <w:proofErr w:type="spellEnd"/>
      <w:r w:rsidR="005312AB">
        <w:t>-System</w:t>
      </w:r>
      <w:r w:rsidR="00837C25">
        <w:t>s</w:t>
      </w:r>
      <w:r w:rsidR="00645647">
        <w:t>,</w:t>
      </w:r>
      <w:r w:rsidR="005312AB">
        <w:t xml:space="preserve"> in welches </w:t>
      </w:r>
      <w:r w:rsidR="007877F3">
        <w:t>unsere</w:t>
      </w:r>
      <w:r w:rsidR="006D1C12">
        <w:t xml:space="preserve"> </w:t>
      </w:r>
      <w:r w:rsidR="005312AB">
        <w:t xml:space="preserve">Schnittstelle eingebettet ist. </w:t>
      </w:r>
      <w:r w:rsidR="00C639D0">
        <w:t xml:space="preserve">Im </w:t>
      </w:r>
      <w:r w:rsidR="007B16DA">
        <w:t>darauffolgenden</w:t>
      </w:r>
      <w:r w:rsidR="00C639D0">
        <w:t xml:space="preserve"> Kapitel wird noch einmal detailliert abgegrenzt</w:t>
      </w:r>
      <w:r w:rsidR="00645647">
        <w:t>,</w:t>
      </w:r>
      <w:r w:rsidR="00C639D0">
        <w:t xml:space="preserve"> welche Komponente</w:t>
      </w:r>
      <w:r w:rsidR="007877F3">
        <w:t>n</w:t>
      </w:r>
      <w:r w:rsidR="00C639D0">
        <w:t xml:space="preserve"> Bestandteil dieser Arbei</w:t>
      </w:r>
      <w:r w:rsidR="00837C25">
        <w:t xml:space="preserve">t sind, sowie </w:t>
      </w:r>
      <w:r w:rsidR="007877F3">
        <w:t>erste Paper-</w:t>
      </w:r>
      <w:r w:rsidR="005312AB">
        <w:t>Ske</w:t>
      </w:r>
      <w:r w:rsidR="007877F3">
        <w:t>tches gezeigt und mögliche User-</w:t>
      </w:r>
      <w:r w:rsidR="005312AB">
        <w:t>Interaktion</w:t>
      </w:r>
      <w:r w:rsidR="00837C25">
        <w:t xml:space="preserve"> skizziert</w:t>
      </w:r>
      <w:r w:rsidR="005312AB">
        <w:t xml:space="preserve">. Im </w:t>
      </w:r>
      <w:r w:rsidR="00837C25">
        <w:t>vierten</w:t>
      </w:r>
      <w:r w:rsidR="005312AB">
        <w:t xml:space="preserve"> </w:t>
      </w:r>
      <w:r w:rsidR="007877F3">
        <w:t>Kapitel</w:t>
      </w:r>
      <w:r w:rsidR="005312AB">
        <w:t xml:space="preserve"> dieser Arbeit wird die eigentliche Entwicklung der Schnitt</w:t>
      </w:r>
      <w:r w:rsidR="00C639D0">
        <w:t>stelle</w:t>
      </w:r>
      <w:r w:rsidR="005312AB">
        <w:t xml:space="preserve"> zur automatischen Nährstoffberechnung aufgezeigt. Schlussendlich </w:t>
      </w:r>
      <w:r w:rsidR="006D1C12">
        <w:t>folgen</w:t>
      </w:r>
      <w:r w:rsidR="005312AB">
        <w:t xml:space="preserve"> eine kurze Zusammenfassung und ein Ausblick für zukünftige Arbeiten. </w:t>
      </w:r>
    </w:p>
    <w:p w:rsidR="009369BC" w:rsidRDefault="007877F3" w:rsidP="005407D8">
      <w:pPr>
        <w:pStyle w:val="berschrift1"/>
      </w:pPr>
      <w:bookmarkStart w:id="1" w:name="_Toc510225675"/>
      <w:r>
        <w:t>Konzeption Food-</w:t>
      </w:r>
      <w:proofErr w:type="spellStart"/>
      <w:r>
        <w:t>Recomme</w:t>
      </w:r>
      <w:r w:rsidR="00A42AF3">
        <w:t>ndation</w:t>
      </w:r>
      <w:proofErr w:type="spellEnd"/>
      <w:r w:rsidR="00A42AF3">
        <w:t>-System</w:t>
      </w:r>
      <w:bookmarkEnd w:id="1"/>
      <w:r w:rsidR="00A42AF3">
        <w:t xml:space="preserve"> </w:t>
      </w:r>
    </w:p>
    <w:p w:rsidR="009716B5" w:rsidRDefault="005E188E" w:rsidP="005E188E">
      <w:r>
        <w:t xml:space="preserve">Dieses Kapitel soll </w:t>
      </w:r>
      <w:r w:rsidR="00BA4E22">
        <w:t>die komplette Softwareumgebung der Schnittstelle zu</w:t>
      </w:r>
      <w:r w:rsidR="00E415BB">
        <w:t>r</w:t>
      </w:r>
      <w:r w:rsidR="00BA4E22">
        <w:t xml:space="preserve"> automatischen Nährwertberechnung skizzieren und konzeptionell darstellen. Dabei sind alle erwähnten Komponenten und Funktionen</w:t>
      </w:r>
      <w:r w:rsidR="00E415BB">
        <w:t xml:space="preserve"> der Umgebung</w:t>
      </w:r>
      <w:r w:rsidR="00BA4E22">
        <w:t xml:space="preserve"> theoretische Konstrukte</w:t>
      </w:r>
      <w:r w:rsidR="00E415BB">
        <w:t xml:space="preserve"> und noch nicht in dem erwähnten Umfang </w:t>
      </w:r>
      <w:r w:rsidR="00BA4E22">
        <w:t>verfügbar</w:t>
      </w:r>
      <w:r w:rsidR="007877F3">
        <w:t>. Oberstes Ziel des Food-</w:t>
      </w:r>
      <w:proofErr w:type="spellStart"/>
      <w:r w:rsidR="007877F3">
        <w:t>Recomme</w:t>
      </w:r>
      <w:r w:rsidR="00BA4E22">
        <w:t>ndation</w:t>
      </w:r>
      <w:proofErr w:type="spellEnd"/>
      <w:r w:rsidR="00BA4E22">
        <w:t>-Systems ist es</w:t>
      </w:r>
      <w:r w:rsidR="005C6EC1">
        <w:t>,</w:t>
      </w:r>
      <w:r w:rsidR="00BA4E22">
        <w:t xml:space="preserve"> einen Benutzer zu einer gesunden, b</w:t>
      </w:r>
      <w:r w:rsidR="009716B5">
        <w:t>zw. gesünderen</w:t>
      </w:r>
      <w:r w:rsidR="00BA4E22">
        <w:t xml:space="preserve"> Ernährung anzuhalten. In einem ersten Schritt soll dem Benutzer die Möglichkeit geboten werden</w:t>
      </w:r>
      <w:r w:rsidR="00263C92">
        <w:t>,</w:t>
      </w:r>
      <w:r w:rsidR="00BA4E22">
        <w:t xml:space="preserve"> sein persön</w:t>
      </w:r>
      <w:r w:rsidR="00263C92">
        <w:t>liches Ernährungsziel zu wählen. Da</w:t>
      </w:r>
      <w:r w:rsidR="00BA4E22">
        <w:t xml:space="preserve">bei </w:t>
      </w:r>
      <w:r w:rsidR="00263C92">
        <w:t xml:space="preserve">kann </w:t>
      </w:r>
      <w:r w:rsidR="00BA4E22">
        <w:t>zwischen verschiedenen Zielen, wie etwa Gewichtsabnahme oder Muskela</w:t>
      </w:r>
      <w:r w:rsidR="00263C92">
        <w:t>ufbau, unterschieden werden</w:t>
      </w:r>
      <w:r w:rsidR="00BA4E22">
        <w:t>. Bas</w:t>
      </w:r>
      <w:r w:rsidR="00E415BB">
        <w:t>ierend auf diesem Ernährungsziel</w:t>
      </w:r>
      <w:r w:rsidR="009716B5">
        <w:t xml:space="preserve"> entwickelt das Food-</w:t>
      </w:r>
      <w:proofErr w:type="spellStart"/>
      <w:r w:rsidR="009716B5">
        <w:t>Recomme</w:t>
      </w:r>
      <w:r w:rsidR="00BA4E22">
        <w:t>ndation</w:t>
      </w:r>
      <w:proofErr w:type="spellEnd"/>
      <w:r w:rsidR="00BA4E22">
        <w:t xml:space="preserve">-System erste Vorschläge für </w:t>
      </w:r>
      <w:r w:rsidR="005C6EC1">
        <w:t>Rezepte oder Mahlzeiten</w:t>
      </w:r>
      <w:r w:rsidR="00263C92">
        <w:t>. Dabei wählt</w:t>
      </w:r>
      <w:r w:rsidR="00BA4E22">
        <w:t xml:space="preserve"> der Benutzer seine persönlichen Präferenzen für Mahlzeiten</w:t>
      </w:r>
      <w:r w:rsidR="005C6EC1">
        <w:t xml:space="preserve"> oder Rezepte</w:t>
      </w:r>
      <w:r w:rsidR="00BA4E22">
        <w:t xml:space="preserve"> in einer Art „</w:t>
      </w:r>
      <w:proofErr w:type="spellStart"/>
      <w:r w:rsidR="00BA4E22">
        <w:t>Food</w:t>
      </w:r>
      <w:r w:rsidR="00263C92">
        <w:t>Tinder</w:t>
      </w:r>
      <w:proofErr w:type="spellEnd"/>
      <w:r w:rsidR="00263C92">
        <w:t>“ durch „</w:t>
      </w:r>
      <w:proofErr w:type="spellStart"/>
      <w:r w:rsidR="00263C92">
        <w:t>Swipen</w:t>
      </w:r>
      <w:proofErr w:type="spellEnd"/>
      <w:r w:rsidR="00263C92">
        <w:t>“ aus</w:t>
      </w:r>
      <w:r w:rsidR="00BA4E22">
        <w:t>. So können zum Beispiel Mahlzeiten</w:t>
      </w:r>
      <w:r w:rsidR="005C6EC1">
        <w:t xml:space="preserve"> und/oder Rezepte</w:t>
      </w:r>
      <w:r w:rsidR="00BA4E22">
        <w:t xml:space="preserve"> mit Pilzen ausgeschlossen oder Mahlzeiten mit Spinat bevorzugt werden. Nach dem </w:t>
      </w:r>
      <w:r w:rsidR="00E415BB">
        <w:t>D</w:t>
      </w:r>
      <w:r w:rsidR="00BA4E22">
        <w:t>efinieren de</w:t>
      </w:r>
      <w:r w:rsidR="00263C92">
        <w:t>r eigenen Vorlieben für Speisen</w:t>
      </w:r>
      <w:r w:rsidR="00BA4E22">
        <w:t xml:space="preserve"> </w:t>
      </w:r>
      <w:r w:rsidR="00263C92">
        <w:t>bzw. der</w:t>
      </w:r>
      <w:r w:rsidR="009716B5">
        <w:t>en Bestandteile</w:t>
      </w:r>
      <w:r w:rsidR="00BA4E22">
        <w:t xml:space="preserve"> </w:t>
      </w:r>
      <w:r w:rsidR="009716B5">
        <w:t xml:space="preserve">erarbeitet das </w:t>
      </w:r>
      <w:proofErr w:type="spellStart"/>
      <w:r w:rsidR="009716B5">
        <w:t>Recomme</w:t>
      </w:r>
      <w:r w:rsidR="00E415BB">
        <w:t>ndation</w:t>
      </w:r>
      <w:proofErr w:type="spellEnd"/>
      <w:r w:rsidR="00E415BB">
        <w:t>-System Vorschläge für Mahlzeiten. D</w:t>
      </w:r>
      <w:r w:rsidR="00263C92">
        <w:t>er Benutzer hat nun die Möglichkeit,</w:t>
      </w:r>
      <w:r w:rsidR="00E415BB">
        <w:t xml:space="preserve"> eine</w:t>
      </w:r>
      <w:r w:rsidR="00E86C89">
        <w:t xml:space="preserve"> oder mehrere</w:t>
      </w:r>
      <w:r w:rsidR="00E415BB">
        <w:t xml:space="preserve"> der angezeigten Mahlzeiten </w:t>
      </w:r>
      <w:r w:rsidR="00263C92">
        <w:t xml:space="preserve">zu </w:t>
      </w:r>
      <w:r w:rsidR="00E86C89">
        <w:t xml:space="preserve">wählen </w:t>
      </w:r>
      <w:r w:rsidR="00263C92">
        <w:t xml:space="preserve">oder </w:t>
      </w:r>
      <w:r w:rsidR="00E415BB">
        <w:t xml:space="preserve">sich neue Vorschläge generieren </w:t>
      </w:r>
      <w:r w:rsidR="00263C92">
        <w:t xml:space="preserve">zu </w:t>
      </w:r>
      <w:r w:rsidR="00E415BB">
        <w:t xml:space="preserve">lassen. Durch die Verwendung der </w:t>
      </w:r>
      <w:r w:rsidR="00837C25">
        <w:t>App</w:t>
      </w:r>
      <w:r w:rsidR="00E415BB">
        <w:t xml:space="preserve"> kann </w:t>
      </w:r>
      <w:r w:rsidR="00892B01">
        <w:t>er</w:t>
      </w:r>
      <w:r w:rsidR="00E415BB">
        <w:t xml:space="preserve"> Punkte sammeln</w:t>
      </w:r>
      <w:r w:rsidR="009716B5">
        <w:t>, z.B.</w:t>
      </w:r>
      <w:r w:rsidR="00E415BB">
        <w:t xml:space="preserve"> wenn </w:t>
      </w:r>
      <w:r w:rsidR="00892B01">
        <w:t>Gerichte gewählt</w:t>
      </w:r>
      <w:r w:rsidR="00E86C89">
        <w:t xml:space="preserve"> werden</w:t>
      </w:r>
      <w:r w:rsidR="00892B01">
        <w:t>,</w:t>
      </w:r>
      <w:r w:rsidR="00E86C89">
        <w:t xml:space="preserve"> die zum eigenen Ernährungsziel passen. </w:t>
      </w:r>
    </w:p>
    <w:p w:rsidR="00BA4E22" w:rsidRDefault="00837C25" w:rsidP="005E188E">
      <w:r>
        <w:lastRenderedPageBreak/>
        <w:t>Im Weiteren</w:t>
      </w:r>
      <w:r w:rsidR="00E86C89">
        <w:t xml:space="preserve"> soll die Applikation auch eine soziale Komponente </w:t>
      </w:r>
      <w:r w:rsidR="00892B01">
        <w:t>beinhalten:</w:t>
      </w:r>
      <w:r w:rsidR="00E86C89">
        <w:t xml:space="preserve"> Dem Benutzer soll es ermöglicht werden</w:t>
      </w:r>
      <w:r w:rsidR="00892B01">
        <w:t>,</w:t>
      </w:r>
      <w:r w:rsidR="00E86C89">
        <w:t xml:space="preserve"> sich mit Bekannten und Freunden in der App auszuta</w:t>
      </w:r>
      <w:r w:rsidR="006734BE">
        <w:t>u</w:t>
      </w:r>
      <w:r w:rsidR="00892B01">
        <w:t xml:space="preserve">schen und </w:t>
      </w:r>
      <w:r w:rsidR="007B16DA">
        <w:t>seine eigenen Mahlzeiten</w:t>
      </w:r>
      <w:r w:rsidR="00E86C89">
        <w:t xml:space="preserve"> </w:t>
      </w:r>
      <w:r w:rsidR="006734BE">
        <w:t>innerhalb eines</w:t>
      </w:r>
      <w:r w:rsidR="00E86C89">
        <w:t xml:space="preserve"> Gruppenchat</w:t>
      </w:r>
      <w:r w:rsidR="006734BE">
        <w:t>s</w:t>
      </w:r>
      <w:r w:rsidR="00E86C89">
        <w:t xml:space="preserve"> zu teilen. Die Teilnehmer können die geteilten Mahlzeiten dann bewerten und so ebenfalls Punkte verdienen. Die gesammelten Punkte der Benutzer können schließlich zum Ein</w:t>
      </w:r>
      <w:r w:rsidR="00892B01">
        <w:t>kauf</w:t>
      </w:r>
      <w:r w:rsidR="00E86C89">
        <w:t xml:space="preserve"> genutzt werden,</w:t>
      </w:r>
      <w:r w:rsidR="006734BE">
        <w:t xml:space="preserve"> wobei</w:t>
      </w:r>
      <w:r w:rsidR="00E86C89">
        <w:t xml:space="preserve"> ungesunde Lebensmittel dabei mehr Punkte </w:t>
      </w:r>
      <w:r w:rsidR="006734BE">
        <w:t>verbrau</w:t>
      </w:r>
      <w:r w:rsidR="00892B01">
        <w:t>chen</w:t>
      </w:r>
      <w:r w:rsidR="00E86C89">
        <w:t xml:space="preserve"> als gesunde Alternativen. </w:t>
      </w:r>
    </w:p>
    <w:p w:rsidR="00E86C89" w:rsidRDefault="00E86C89" w:rsidP="005407D8">
      <w:pPr>
        <w:pStyle w:val="Folgeabsatz"/>
        <w:jc w:val="center"/>
      </w:pPr>
      <w:r>
        <w:rPr>
          <w:noProof/>
        </w:rPr>
        <w:drawing>
          <wp:inline distT="0" distB="0" distL="0" distR="0" wp14:anchorId="0B8E5C00" wp14:editId="55C87B0F">
            <wp:extent cx="4124325" cy="278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1339" cy="2795635"/>
                    </a:xfrm>
                    <a:prstGeom prst="rect">
                      <a:avLst/>
                    </a:prstGeom>
                  </pic:spPr>
                </pic:pic>
              </a:graphicData>
            </a:graphic>
          </wp:inline>
        </w:drawing>
      </w:r>
    </w:p>
    <w:p w:rsidR="00E86C89" w:rsidRDefault="00E86C89" w:rsidP="00E86C89">
      <w:pPr>
        <w:pStyle w:val="Folgeabsatz"/>
        <w:jc w:val="center"/>
        <w:rPr>
          <w:i/>
          <w:sz w:val="20"/>
        </w:rPr>
      </w:pPr>
      <w:r>
        <w:rPr>
          <w:i/>
          <w:sz w:val="20"/>
        </w:rPr>
        <w:t>Abbildung</w:t>
      </w:r>
      <w:r w:rsidR="006734BE">
        <w:rPr>
          <w:i/>
          <w:sz w:val="20"/>
        </w:rPr>
        <w:t xml:space="preserve"> 1: Architektur des Food-</w:t>
      </w:r>
      <w:proofErr w:type="spellStart"/>
      <w:r w:rsidR="006734BE">
        <w:rPr>
          <w:i/>
          <w:sz w:val="20"/>
        </w:rPr>
        <w:t>Recomme</w:t>
      </w:r>
      <w:r>
        <w:rPr>
          <w:i/>
          <w:sz w:val="20"/>
        </w:rPr>
        <w:t>ndation</w:t>
      </w:r>
      <w:proofErr w:type="spellEnd"/>
      <w:r>
        <w:rPr>
          <w:i/>
          <w:sz w:val="20"/>
        </w:rPr>
        <w:t>-System</w:t>
      </w:r>
      <w:r w:rsidR="006734BE">
        <w:rPr>
          <w:i/>
          <w:sz w:val="20"/>
        </w:rPr>
        <w:t>s</w:t>
      </w:r>
    </w:p>
    <w:p w:rsidR="00E86C89" w:rsidRDefault="00E86C89" w:rsidP="00E86C89">
      <w:pPr>
        <w:pStyle w:val="Folgeabsatz"/>
        <w:jc w:val="center"/>
        <w:rPr>
          <w:i/>
          <w:sz w:val="20"/>
        </w:rPr>
      </w:pPr>
    </w:p>
    <w:p w:rsidR="00E86C89" w:rsidRDefault="006734BE" w:rsidP="00E86C89">
      <w:r>
        <w:t xml:space="preserve">In </w:t>
      </w:r>
      <w:r w:rsidR="00E86C89" w:rsidRPr="0001766C">
        <w:rPr>
          <w:i/>
        </w:rPr>
        <w:t>Abbildung 1</w:t>
      </w:r>
      <w:r w:rsidR="00E86C89">
        <w:t xml:space="preserve"> </w:t>
      </w:r>
      <w:r>
        <w:t>sind</w:t>
      </w:r>
      <w:r w:rsidR="00E86C89">
        <w:t xml:space="preserve"> eben genannte Komponenten </w:t>
      </w:r>
      <w:r w:rsidR="00892B01">
        <w:t xml:space="preserve">zu sehen; sie </w:t>
      </w:r>
      <w:r>
        <w:t>zeigt</w:t>
      </w:r>
      <w:r w:rsidR="00892B01">
        <w:t>,</w:t>
      </w:r>
      <w:r>
        <w:t xml:space="preserve"> wie diese mit</w:t>
      </w:r>
      <w:r w:rsidR="00E86C89">
        <w:t xml:space="preserve">einander interagieren sollen. </w:t>
      </w:r>
      <w:r w:rsidR="00837C25">
        <w:t>Der Fokus dieser Projekta</w:t>
      </w:r>
      <w:r w:rsidR="005407D8">
        <w:t xml:space="preserve">rbeit liegt dabei </w:t>
      </w:r>
      <w:r>
        <w:t>auf</w:t>
      </w:r>
      <w:r w:rsidR="000E0FC7">
        <w:t xml:space="preserve"> Berechnung und Visualisierung des täglichen Nährstoffbedarfs eines Benutzers. </w:t>
      </w:r>
    </w:p>
    <w:p w:rsidR="005407D8" w:rsidRDefault="005407D8" w:rsidP="005407D8"/>
    <w:p w:rsidR="005407D8" w:rsidRDefault="005407D8" w:rsidP="005407D8">
      <w:pPr>
        <w:pStyle w:val="berschrift1"/>
      </w:pPr>
      <w:bookmarkStart w:id="2" w:name="_Toc510225676"/>
      <w:r>
        <w:t>Abgrenzung der Projektziele</w:t>
      </w:r>
      <w:bookmarkEnd w:id="2"/>
    </w:p>
    <w:p w:rsidR="005407D8" w:rsidRDefault="005407D8" w:rsidP="005407D8">
      <w:r>
        <w:t xml:space="preserve">Kapitel 2 </w:t>
      </w:r>
      <w:r w:rsidR="006734BE">
        <w:t xml:space="preserve">hat </w:t>
      </w:r>
      <w:r>
        <w:t>gezeigt</w:t>
      </w:r>
      <w:r w:rsidR="006734BE">
        <w:t>, dass</w:t>
      </w:r>
      <w:r>
        <w:t xml:space="preserve"> es sich bei dem</w:t>
      </w:r>
      <w:r w:rsidR="001F573F">
        <w:t xml:space="preserve"> entstehenden</w:t>
      </w:r>
      <w:r w:rsidR="006734BE">
        <w:t xml:space="preserve"> Food-</w:t>
      </w:r>
      <w:proofErr w:type="spellStart"/>
      <w:r w:rsidR="006734BE">
        <w:t>Recomme</w:t>
      </w:r>
      <w:r>
        <w:t>ndation</w:t>
      </w:r>
      <w:proofErr w:type="spellEnd"/>
      <w:r>
        <w:t xml:space="preserve">-System um ein komplexes System aus vielen verschiedenen Komponenten </w:t>
      </w:r>
      <w:r w:rsidR="006734BE">
        <w:t xml:space="preserve">handelt, </w:t>
      </w:r>
      <w:r>
        <w:t xml:space="preserve">die schlussendlich in einer finalen Version </w:t>
      </w:r>
      <w:r w:rsidR="001F573F">
        <w:t>zusammengeführt werden sollen. Durch diesen hohen Grad an Komplexität entsteht die Notwendigkeit</w:t>
      </w:r>
      <w:r w:rsidR="00AF3B9E">
        <w:t>,</w:t>
      </w:r>
      <w:r w:rsidR="001F573F">
        <w:t xml:space="preserve"> klar zu definieren</w:t>
      </w:r>
      <w:r w:rsidR="00AF3B9E">
        <w:t>,</w:t>
      </w:r>
      <w:r w:rsidR="001F573F">
        <w:t xml:space="preserve"> welche Funktionalitäten im Rahmen dieser Projektarbeit entwickelt werden sollen</w:t>
      </w:r>
      <w:r w:rsidR="00AF3B9E">
        <w:t xml:space="preserve">. Im Gegenzug muss </w:t>
      </w:r>
      <w:r w:rsidR="00AF3B9E">
        <w:lastRenderedPageBreak/>
        <w:t xml:space="preserve">klargestellt werden, </w:t>
      </w:r>
      <w:r w:rsidR="001F573F">
        <w:t>welche Funktionalitäten nicht Bestandteil dieser Ar</w:t>
      </w:r>
      <w:r w:rsidR="00AF3B9E">
        <w:t xml:space="preserve">beit sind, sondern </w:t>
      </w:r>
      <w:r w:rsidR="001F573F">
        <w:t xml:space="preserve">als gegeben angenommen werden müssen. </w:t>
      </w:r>
    </w:p>
    <w:p w:rsidR="00197007" w:rsidRDefault="001062CA" w:rsidP="00197007">
      <w:pPr>
        <w:pStyle w:val="berschrift2"/>
      </w:pPr>
      <w:bookmarkStart w:id="3" w:name="_Toc510225677"/>
      <w:r>
        <w:t xml:space="preserve">In </w:t>
      </w:r>
      <w:proofErr w:type="spellStart"/>
      <w:r>
        <w:t>scope</w:t>
      </w:r>
      <w:bookmarkEnd w:id="3"/>
      <w:proofErr w:type="spellEnd"/>
    </w:p>
    <w:p w:rsidR="00197007" w:rsidRDefault="00197007" w:rsidP="00197007">
      <w:r>
        <w:t xml:space="preserve">Als </w:t>
      </w:r>
      <w:r w:rsidR="001062CA">
        <w:t xml:space="preserve">„in </w:t>
      </w:r>
      <w:proofErr w:type="spellStart"/>
      <w:r w:rsidR="001062CA">
        <w:t>scope</w:t>
      </w:r>
      <w:proofErr w:type="spellEnd"/>
      <w:r w:rsidR="00FE7B97">
        <w:t>“</w:t>
      </w:r>
      <w:r w:rsidR="005F213A">
        <w:t xml:space="preserve"> sollen</w:t>
      </w:r>
      <w:r>
        <w:t xml:space="preserve"> folgende Funktionalitäten verstanden werden, die im Rahmen dieser Arbeit konzeptioniert und entwickelt wurden. Dabei reduziert sich der Funk</w:t>
      </w:r>
      <w:r w:rsidR="00FE7B97">
        <w:t>-</w:t>
      </w:r>
      <w:proofErr w:type="spellStart"/>
      <w:r>
        <w:t>tionsumfang</w:t>
      </w:r>
      <w:proofErr w:type="spellEnd"/>
      <w:r>
        <w:t xml:space="preserve"> auf </w:t>
      </w:r>
      <w:r w:rsidR="005577B0">
        <w:t>vier</w:t>
      </w:r>
      <w:r>
        <w:t xml:space="preserve"> große Teilgebiet</w:t>
      </w:r>
      <w:r w:rsidR="006734BE">
        <w:t>e</w:t>
      </w:r>
      <w:r>
        <w:t xml:space="preserve">: </w:t>
      </w:r>
    </w:p>
    <w:p w:rsidR="00197007" w:rsidRDefault="00197007" w:rsidP="00197007">
      <w:pPr>
        <w:pStyle w:val="Folgeabsatz"/>
        <w:numPr>
          <w:ilvl w:val="0"/>
          <w:numId w:val="45"/>
        </w:numPr>
      </w:pPr>
      <w:r>
        <w:t>Entwicklung einer Schnittstelle zwischen</w:t>
      </w:r>
      <w:r w:rsidR="006734BE">
        <w:t xml:space="preserve"> dem</w:t>
      </w:r>
      <w:r>
        <w:t xml:space="preserve"> Benutzer und der ent</w:t>
      </w:r>
      <w:r w:rsidR="00106B01">
        <w:t>wickel</w:t>
      </w:r>
      <w:r w:rsidR="00CE686E">
        <w:t>ten Software von U</w:t>
      </w:r>
      <w:r w:rsidR="009D43D1">
        <w:t>l</w:t>
      </w:r>
      <w:r>
        <w:t>lmann</w:t>
      </w:r>
      <w:r w:rsidR="00FE52C4">
        <w:t>,</w:t>
      </w:r>
      <w:r>
        <w:t xml:space="preserve"> um Rezepte und Mahlzeiten in Echtzeit analysieren zu können. </w:t>
      </w:r>
    </w:p>
    <w:p w:rsidR="0081507C" w:rsidRDefault="0081507C" w:rsidP="006734BE">
      <w:pPr>
        <w:pStyle w:val="Folgeabsatz"/>
        <w:numPr>
          <w:ilvl w:val="0"/>
          <w:numId w:val="45"/>
        </w:numPr>
      </w:pPr>
      <w:r>
        <w:t>Bewertung des kochbar-Datensatzes</w:t>
      </w:r>
      <w:r w:rsidR="006734BE">
        <w:t xml:space="preserve"> auf Nährwerte</w:t>
      </w:r>
      <w:r w:rsidR="00837C25">
        <w:rPr>
          <w:rStyle w:val="Funotenzeichen"/>
        </w:rPr>
        <w:footnoteReference w:id="7"/>
      </w:r>
    </w:p>
    <w:p w:rsidR="005577B0" w:rsidRDefault="005577B0" w:rsidP="00197007">
      <w:pPr>
        <w:pStyle w:val="Folgeabsatz"/>
        <w:numPr>
          <w:ilvl w:val="0"/>
          <w:numId w:val="45"/>
        </w:numPr>
      </w:pPr>
      <w:r>
        <w:t xml:space="preserve">Entwicklung eines </w:t>
      </w:r>
      <w:proofErr w:type="spellStart"/>
      <w:r>
        <w:t>Frontend</w:t>
      </w:r>
      <w:r w:rsidR="006734BE">
        <w:t>‘s</w:t>
      </w:r>
      <w:proofErr w:type="spellEnd"/>
      <w:r>
        <w:t xml:space="preserve"> zum Durchsuchen des kochbar-Datensatzes. </w:t>
      </w:r>
    </w:p>
    <w:p w:rsidR="00197007" w:rsidRDefault="00197007" w:rsidP="00197007">
      <w:pPr>
        <w:pStyle w:val="Folgeabsatz"/>
        <w:numPr>
          <w:ilvl w:val="0"/>
          <w:numId w:val="45"/>
        </w:numPr>
      </w:pPr>
      <w:r>
        <w:t xml:space="preserve">Die Visualisierung und benutzerorientierte Speicherung des täglichen </w:t>
      </w:r>
      <w:r w:rsidR="002D6DAC">
        <w:t>Nährwertbedarfs sowie die Speicherung bereits verzehrter</w:t>
      </w:r>
      <w:r>
        <w:t xml:space="preserve"> Speisen.</w:t>
      </w:r>
    </w:p>
    <w:p w:rsidR="002318D5" w:rsidRPr="00197007" w:rsidRDefault="002318D5" w:rsidP="00197007">
      <w:pPr>
        <w:pStyle w:val="Folgeabsatz"/>
        <w:ind w:firstLine="0"/>
      </w:pPr>
    </w:p>
    <w:p w:rsidR="00197007" w:rsidRDefault="001062CA" w:rsidP="00197007">
      <w:pPr>
        <w:pStyle w:val="berschrift2"/>
      </w:pPr>
      <w:bookmarkStart w:id="4" w:name="_Toc510225678"/>
      <w:r>
        <w:t xml:space="preserve">Out </w:t>
      </w:r>
      <w:proofErr w:type="spellStart"/>
      <w:r>
        <w:t>of</w:t>
      </w:r>
      <w:proofErr w:type="spellEnd"/>
      <w:r>
        <w:t xml:space="preserve"> </w:t>
      </w:r>
      <w:proofErr w:type="spellStart"/>
      <w:r>
        <w:t>scope</w:t>
      </w:r>
      <w:bookmarkEnd w:id="4"/>
      <w:proofErr w:type="spellEnd"/>
    </w:p>
    <w:p w:rsidR="00197007" w:rsidRDefault="00197007" w:rsidP="00197007">
      <w:r>
        <w:t xml:space="preserve">Als </w:t>
      </w:r>
      <w:r w:rsidR="001062CA">
        <w:t xml:space="preserve">„out </w:t>
      </w:r>
      <w:proofErr w:type="spellStart"/>
      <w:r w:rsidR="001062CA">
        <w:t>of</w:t>
      </w:r>
      <w:proofErr w:type="spellEnd"/>
      <w:r w:rsidR="001062CA">
        <w:t xml:space="preserve"> </w:t>
      </w:r>
      <w:proofErr w:type="spellStart"/>
      <w:r w:rsidR="001062CA">
        <w:t>scope</w:t>
      </w:r>
      <w:proofErr w:type="spellEnd"/>
      <w:r w:rsidR="001062CA">
        <w:t>“</w:t>
      </w:r>
      <w:r>
        <w:t xml:space="preserve"> werden in dieser Arbeit alle Funktionalitäten bezeichnet, die nicht im Umfang dieser Arbeit enthalten sind. Diese Funktionalitäten müssen, um die Entwicklung einer </w:t>
      </w:r>
      <w:r w:rsidR="005577B0">
        <w:t>Schnittstelle zur automatischen Nährstoffberechnung zu ermögliche</w:t>
      </w:r>
      <w:r w:rsidR="008A40D4">
        <w:t>n</w:t>
      </w:r>
      <w:r w:rsidR="005577B0">
        <w:t>, als gegeben und funktional angesehen werden. Dabei werden nur Komponenten simuliert</w:t>
      </w:r>
      <w:r w:rsidR="008A40D4">
        <w:t>,</w:t>
      </w:r>
      <w:r w:rsidR="005577B0">
        <w:t xml:space="preserve"> die für die Anwe</w:t>
      </w:r>
      <w:r w:rsidR="008A40D4">
        <w:t>ndung unbedingt notwendig sind</w:t>
      </w:r>
      <w:r w:rsidR="00837C25">
        <w:t>, also</w:t>
      </w:r>
      <w:r w:rsidR="005577B0">
        <w:t xml:space="preserve">: </w:t>
      </w:r>
    </w:p>
    <w:p w:rsidR="005577B0" w:rsidRDefault="005577B0" w:rsidP="005577B0">
      <w:pPr>
        <w:pStyle w:val="Folgeabsatz"/>
        <w:numPr>
          <w:ilvl w:val="0"/>
          <w:numId w:val="46"/>
        </w:numPr>
      </w:pPr>
      <w:r>
        <w:t>Eine funktionie</w:t>
      </w:r>
      <w:r w:rsidR="000D0157">
        <w:t>rende „</w:t>
      </w:r>
      <w:proofErr w:type="spellStart"/>
      <w:r w:rsidR="000D0157">
        <w:t>FoodTinder</w:t>
      </w:r>
      <w:proofErr w:type="spellEnd"/>
      <w:r w:rsidR="000D0157">
        <w:t>“</w:t>
      </w:r>
      <w:r w:rsidR="00CE686E">
        <w:t>-</w:t>
      </w:r>
      <w:r w:rsidR="000D0157">
        <w:t>Funktion, die</w:t>
      </w:r>
      <w:r w:rsidR="001666E9">
        <w:t xml:space="preserve"> die</w:t>
      </w:r>
      <w:r>
        <w:t xml:space="preserve"> Schnittstelle zur Nährwer</w:t>
      </w:r>
      <w:r w:rsidR="000D0157">
        <w:t>t</w:t>
      </w:r>
      <w:r>
        <w:t xml:space="preserve">berechnung aufruft. </w:t>
      </w:r>
    </w:p>
    <w:p w:rsidR="005577B0" w:rsidRDefault="005577B0" w:rsidP="005577B0">
      <w:pPr>
        <w:pStyle w:val="Folgeabsatz"/>
        <w:numPr>
          <w:ilvl w:val="0"/>
          <w:numId w:val="46"/>
        </w:numPr>
      </w:pPr>
      <w:r>
        <w:t>Eine funktionierende „</w:t>
      </w:r>
      <w:proofErr w:type="spellStart"/>
      <w:r>
        <w:t>FoodTinder</w:t>
      </w:r>
      <w:proofErr w:type="spellEnd"/>
      <w:r>
        <w:t>“</w:t>
      </w:r>
      <w:r w:rsidR="00CE686E">
        <w:t>-Funktion die, falls</w:t>
      </w:r>
      <w:r>
        <w:t xml:space="preserve"> der Benutzer seine Speise selbst suchen möchte, auf das </w:t>
      </w:r>
      <w:r w:rsidR="001666E9">
        <w:t>entwickelte Frontend verweist.</w:t>
      </w:r>
    </w:p>
    <w:p w:rsidR="001666E9" w:rsidRDefault="001666E9" w:rsidP="001666E9">
      <w:pPr>
        <w:pStyle w:val="Folgeabsatz"/>
        <w:numPr>
          <w:ilvl w:val="0"/>
          <w:numId w:val="46"/>
        </w:numPr>
      </w:pPr>
      <w:r>
        <w:t>Eine funktionierende Benutzerverwaltung</w:t>
      </w:r>
      <w:r w:rsidR="008A40D4">
        <w:t>,</w:t>
      </w:r>
      <w:r>
        <w:t xml:space="preserve"> d</w:t>
      </w:r>
      <w:r w:rsidR="008A40D4">
        <w:t xml:space="preserve">ie bei </w:t>
      </w:r>
      <w:r w:rsidR="007B16DA">
        <w:t>Schnittstellenaufruf eindeutige</w:t>
      </w:r>
      <w:r>
        <w:t xml:space="preserve"> </w:t>
      </w:r>
      <w:r w:rsidR="006734BE">
        <w:t>Benutzerdaten</w:t>
      </w:r>
      <w:r w:rsidR="00045DEA">
        <w:t xml:space="preserve"> (ID, Alter, Geschlecht)</w:t>
      </w:r>
      <w:r>
        <w:t xml:space="preserve"> liefert. Die Benutzeridentifikation wird in dieser Arbeit durch einen „</w:t>
      </w:r>
      <w:r w:rsidR="006734BE">
        <w:t>Dummy</w:t>
      </w:r>
      <w:r>
        <w:t>“</w:t>
      </w:r>
      <w:r w:rsidR="008A40D4">
        <w:t>-</w:t>
      </w:r>
      <w:r>
        <w:t xml:space="preserve"> Eintrag simuliert. </w:t>
      </w:r>
    </w:p>
    <w:p w:rsidR="00045DEA" w:rsidRPr="005577B0" w:rsidRDefault="00045DEA" w:rsidP="00045DEA">
      <w:pPr>
        <w:pStyle w:val="Folgeabsatz"/>
        <w:ind w:left="1117" w:firstLine="0"/>
      </w:pPr>
    </w:p>
    <w:p w:rsidR="001B43A1" w:rsidRDefault="00106B01" w:rsidP="0046743F">
      <w:pPr>
        <w:pStyle w:val="berschrift2"/>
      </w:pPr>
      <w:bookmarkStart w:id="5" w:name="_Toc510225679"/>
      <w:r>
        <w:lastRenderedPageBreak/>
        <w:t>Konzeption Programmablauf (Einsatzszenario)</w:t>
      </w:r>
      <w:bookmarkEnd w:id="5"/>
    </w:p>
    <w:p w:rsidR="002318D5" w:rsidRDefault="00045DEA" w:rsidP="002318D5">
      <w:r>
        <w:t xml:space="preserve">Der </w:t>
      </w:r>
      <w:r w:rsidR="007B16DA">
        <w:t xml:space="preserve">in </w:t>
      </w:r>
      <w:r w:rsidR="007B16DA" w:rsidRPr="007B16DA">
        <w:rPr>
          <w:i/>
        </w:rPr>
        <w:t>Abbildung</w:t>
      </w:r>
      <w:r w:rsidR="00106B01" w:rsidRPr="00106B01">
        <w:rPr>
          <w:i/>
        </w:rPr>
        <w:t xml:space="preserve"> 2</w:t>
      </w:r>
      <w:r w:rsidR="002318D5">
        <w:t xml:space="preserve"> </w:t>
      </w:r>
      <w:r>
        <w:t xml:space="preserve">zu sehende Programmablaufplan </w:t>
      </w:r>
      <w:r w:rsidR="002318D5">
        <w:t xml:space="preserve">diente als Grundlage für </w:t>
      </w:r>
      <w:r w:rsidR="000575AA">
        <w:t>weiterführende</w:t>
      </w:r>
      <w:r w:rsidR="002318D5">
        <w:t xml:space="preserve"> Konzepte</w:t>
      </w:r>
      <w:r w:rsidR="00902FF6">
        <w:t xml:space="preserve"> und soll schematisch d</w:t>
      </w:r>
      <w:r w:rsidR="001062CA">
        <w:t>arstellen</w:t>
      </w:r>
      <w:r w:rsidR="00902FF6">
        <w:t>,</w:t>
      </w:r>
      <w:r w:rsidR="001062CA">
        <w:t xml:space="preserve"> wie der Benutzer mit </w:t>
      </w:r>
      <w:r w:rsidR="00902FF6">
        <w:t xml:space="preserve">der </w:t>
      </w:r>
      <w:r w:rsidR="001062CA">
        <w:t>Software interagiert</w:t>
      </w:r>
      <w:r w:rsidR="002318D5">
        <w:t xml:space="preserve">. </w:t>
      </w:r>
    </w:p>
    <w:p w:rsidR="002318D5" w:rsidRDefault="002318D5" w:rsidP="002318D5">
      <w:pPr>
        <w:pStyle w:val="Folgeabsatz"/>
        <w:jc w:val="center"/>
      </w:pPr>
      <w:r>
        <w:rPr>
          <w:noProof/>
        </w:rPr>
        <w:drawing>
          <wp:inline distT="0" distB="0" distL="0" distR="0">
            <wp:extent cx="5390515" cy="6347460"/>
            <wp:effectExtent l="0" t="0" r="635" b="0"/>
            <wp:docPr id="2" name="Grafik 2" descr="C:\Users\Daveberth\AppData\Local\Microsoft\Windows\INetCache\Content.Word\pap_aN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pap_aNs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515" cy="6347460"/>
                    </a:xfrm>
                    <a:prstGeom prst="rect">
                      <a:avLst/>
                    </a:prstGeom>
                    <a:noFill/>
                    <a:ln>
                      <a:noFill/>
                    </a:ln>
                  </pic:spPr>
                </pic:pic>
              </a:graphicData>
            </a:graphic>
          </wp:inline>
        </w:drawing>
      </w:r>
    </w:p>
    <w:p w:rsidR="000575AA" w:rsidRDefault="000575AA" w:rsidP="002318D5">
      <w:pPr>
        <w:pStyle w:val="Folgeabsatz"/>
        <w:jc w:val="center"/>
        <w:rPr>
          <w:i/>
          <w:sz w:val="20"/>
        </w:rPr>
      </w:pPr>
      <w:r>
        <w:rPr>
          <w:i/>
          <w:sz w:val="20"/>
        </w:rPr>
        <w:t>Abbildung 2: Programmablaufplan</w:t>
      </w:r>
      <w:r>
        <w:rPr>
          <w:rStyle w:val="Funotenzeichen"/>
          <w:i/>
          <w:sz w:val="20"/>
        </w:rPr>
        <w:footnoteReference w:id="8"/>
      </w:r>
      <w:r>
        <w:rPr>
          <w:i/>
          <w:sz w:val="20"/>
        </w:rPr>
        <w:t xml:space="preserve"> „Automatische Nährwertberechnung“</w:t>
      </w:r>
    </w:p>
    <w:p w:rsidR="001062CA" w:rsidRDefault="001062CA" w:rsidP="002318D5">
      <w:pPr>
        <w:pStyle w:val="Folgeabsatz"/>
        <w:jc w:val="center"/>
        <w:rPr>
          <w:i/>
          <w:sz w:val="20"/>
        </w:rPr>
      </w:pPr>
    </w:p>
    <w:p w:rsidR="006E0091" w:rsidRDefault="001062CA" w:rsidP="006E0091">
      <w:r>
        <w:lastRenderedPageBreak/>
        <w:t>Der Programmablaufplan startet mit der Präsentation einer Rezeptauswahl des „</w:t>
      </w:r>
      <w:proofErr w:type="spellStart"/>
      <w:r>
        <w:t>FoodTinder</w:t>
      </w:r>
      <w:proofErr w:type="spellEnd"/>
      <w:r>
        <w:t>“-Algorithmus. Der Benutzer ha</w:t>
      </w:r>
      <w:r w:rsidR="009D4204">
        <w:t>t nun die Möglichkeit</w:t>
      </w:r>
      <w:r w:rsidR="007A7C4B">
        <w:t>,</w:t>
      </w:r>
      <w:r w:rsidR="009D4204">
        <w:t xml:space="preserve"> aus einem Angebot</w:t>
      </w:r>
      <w:r w:rsidR="00045DEA">
        <w:t xml:space="preserve"> </w:t>
      </w:r>
      <w:r>
        <w:t xml:space="preserve">von Rezepten/Gerichten jenes zu wählen, </w:t>
      </w:r>
      <w:r w:rsidR="00045DEA">
        <w:t>welches</w:t>
      </w:r>
      <w:r>
        <w:t xml:space="preserve"> </w:t>
      </w:r>
      <w:r w:rsidR="009D4204">
        <w:t xml:space="preserve">ihn </w:t>
      </w:r>
      <w:r>
        <w:t xml:space="preserve">am </w:t>
      </w:r>
      <w:r w:rsidR="009D4204">
        <w:t xml:space="preserve">meisten </w:t>
      </w:r>
      <w:r w:rsidR="007B16DA">
        <w:t>anspricht bzw.</w:t>
      </w:r>
      <w:r w:rsidR="00045DEA">
        <w:t xml:space="preserve"> </w:t>
      </w:r>
      <w:r>
        <w:t>am bes</w:t>
      </w:r>
      <w:r w:rsidR="009D4204">
        <w:t>ten zu seinem</w:t>
      </w:r>
      <w:r>
        <w:t xml:space="preserve"> individuellen Ernährungsziel passt. Sollte dem Anwender </w:t>
      </w:r>
      <w:r w:rsidR="0023512A">
        <w:t>keines der angezeig</w:t>
      </w:r>
      <w:r w:rsidR="009D4204">
        <w:t>ten Gerichte</w:t>
      </w:r>
      <w:r w:rsidR="0023512A">
        <w:t xml:space="preserve"> zusagen, bietet das System die Möglichkeit</w:t>
      </w:r>
      <w:r w:rsidR="009D4204">
        <w:t>,</w:t>
      </w:r>
      <w:r w:rsidR="0023512A">
        <w:t xml:space="preserve"> entweder neue Empfehlun</w:t>
      </w:r>
      <w:r w:rsidR="009D4204">
        <w:t xml:space="preserve">gen auszusprechen </w:t>
      </w:r>
      <w:r w:rsidR="0023512A">
        <w:t>oder selbst nach einem Rezept in der Datenbank zu suchen. Im ersten Fall wiederholt sich dieser Vorgang solang</w:t>
      </w:r>
      <w:r w:rsidR="009D4204">
        <w:t>e,</w:t>
      </w:r>
      <w:r w:rsidR="0023512A">
        <w:t xml:space="preserve"> bis dem Benutzer ein passendes</w:t>
      </w:r>
      <w:r w:rsidR="00045DEA">
        <w:t xml:space="preserve"> Ge</w:t>
      </w:r>
      <w:r w:rsidR="009D4204">
        <w:t xml:space="preserve">richt vorgeschlagen wurde; </w:t>
      </w:r>
      <w:r w:rsidR="0023512A">
        <w:t xml:space="preserve">dieses Rezept wird </w:t>
      </w:r>
      <w:r w:rsidR="00045DEA">
        <w:t xml:space="preserve">dann </w:t>
      </w:r>
      <w:r w:rsidR="0023512A">
        <w:t>dem Frontend übergeben. Im zweiten Fall wird der Benutzer auf das Frontend</w:t>
      </w:r>
      <w:r w:rsidR="00045DEA">
        <w:t xml:space="preserve"> zur Rezeptsuche wei</w:t>
      </w:r>
      <w:r w:rsidR="009D4204">
        <w:t xml:space="preserve">tergeleitet und er kann nun </w:t>
      </w:r>
      <w:r w:rsidR="0023512A">
        <w:t>ein eigenes Gericht auswählen</w:t>
      </w:r>
      <w:r w:rsidR="00045DEA">
        <w:t xml:space="preserve"> oder erstellen</w:t>
      </w:r>
      <w:r w:rsidR="0023512A">
        <w:t>. In beiden Fällen wird für das final gewählte Gericht eine Berechnung gestartet</w:t>
      </w:r>
      <w:r w:rsidR="00045DEA">
        <w:t>,</w:t>
      </w:r>
      <w:r w:rsidR="0023512A">
        <w:t xml:space="preserve"> um </w:t>
      </w:r>
      <w:r w:rsidR="00045DEA">
        <w:t>dessen</w:t>
      </w:r>
      <w:r w:rsidR="0023512A">
        <w:t xml:space="preserve"> Nährwerte zu erhalten. </w:t>
      </w:r>
      <w:r w:rsidR="00045DEA">
        <w:t xml:space="preserve">Zuletzt </w:t>
      </w:r>
      <w:r w:rsidR="0023512A">
        <w:t>werden dem</w:t>
      </w:r>
      <w:r w:rsidR="00045DEA">
        <w:t xml:space="preserve"> Benutzer diese Nährwerte zusammen mit ausgewähltem</w:t>
      </w:r>
      <w:r w:rsidR="0023512A">
        <w:t xml:space="preserve"> Gericht im Frontend angezeig</w:t>
      </w:r>
      <w:r w:rsidR="00045DEA">
        <w:t>t.</w:t>
      </w:r>
      <w:r w:rsidR="00B16150">
        <w:t xml:space="preserve"> </w:t>
      </w:r>
    </w:p>
    <w:p w:rsidR="00045DEA" w:rsidRPr="00045DEA" w:rsidRDefault="00045DEA" w:rsidP="00045DEA">
      <w:pPr>
        <w:pStyle w:val="Folgeabsatz"/>
      </w:pPr>
    </w:p>
    <w:p w:rsidR="001B43A1" w:rsidRDefault="0081507C" w:rsidP="001B43A1">
      <w:pPr>
        <w:pStyle w:val="berschrift1"/>
      </w:pPr>
      <w:bookmarkStart w:id="6" w:name="_Toc510225680"/>
      <w:r>
        <w:t>Projektumsetzung</w:t>
      </w:r>
      <w:bookmarkEnd w:id="6"/>
    </w:p>
    <w:p w:rsidR="0081507C" w:rsidRDefault="0081507C" w:rsidP="0081507C">
      <w:r>
        <w:t xml:space="preserve">Die folgenden Kapitel dokumentieren die einzelnen Unterbereiche des gesamten Projekts.  </w:t>
      </w:r>
    </w:p>
    <w:p w:rsidR="00045DEA" w:rsidRPr="00045DEA" w:rsidRDefault="00045DEA" w:rsidP="00045DEA">
      <w:pPr>
        <w:pStyle w:val="Folgeabsatz"/>
      </w:pPr>
    </w:p>
    <w:p w:rsidR="00045DEA" w:rsidRPr="00045DEA" w:rsidRDefault="0081507C" w:rsidP="00045DEA">
      <w:pPr>
        <w:pStyle w:val="berschrift2"/>
      </w:pPr>
      <w:bookmarkStart w:id="7" w:name="_Toc510225681"/>
      <w:r>
        <w:t>Schnittstellenentwicklung zu Nährwertbestimmung</w:t>
      </w:r>
      <w:r w:rsidR="007278E8">
        <w:t>/Bewertung der kochbar-Datenbank</w:t>
      </w:r>
      <w:bookmarkEnd w:id="7"/>
    </w:p>
    <w:p w:rsidR="00045DEA" w:rsidRDefault="005F213A" w:rsidP="009473B7">
      <w:r>
        <w:t>Der erste praktische Teil dieser Arbeit bestand in der Entwicklung einer Schnittstelle zur Kommunikation mit der</w:t>
      </w:r>
      <w:r w:rsidR="000B1A09">
        <w:t xml:space="preserve"> bereitgestellten Software von </w:t>
      </w:r>
      <w:r w:rsidR="00837C25">
        <w:t>Ul</w:t>
      </w:r>
      <w:r w:rsidR="00D51EAC">
        <w:t>lmann</w:t>
      </w:r>
      <w:r w:rsidR="007278E8">
        <w:t xml:space="preserve">, sowie die Berechnung der Nährwerte </w:t>
      </w:r>
      <w:r w:rsidR="00045DEA">
        <w:t>aller</w:t>
      </w:r>
      <w:r w:rsidR="007278E8">
        <w:t xml:space="preserve"> Rezepte in der kochbar-Datenbank</w:t>
      </w:r>
      <w:r w:rsidR="00D51EAC">
        <w:t xml:space="preserve">. </w:t>
      </w:r>
    </w:p>
    <w:p w:rsidR="009473B7" w:rsidRDefault="00D51EAC" w:rsidP="009473B7">
      <w:r>
        <w:t xml:space="preserve">In der uns </w:t>
      </w:r>
      <w:r w:rsidR="00045DEA">
        <w:t>zugänglichen</w:t>
      </w:r>
      <w:r>
        <w:t xml:space="preserve"> </w:t>
      </w:r>
      <w:r w:rsidR="005F213A">
        <w:t xml:space="preserve">Version </w:t>
      </w:r>
      <w:r w:rsidR="00045DEA">
        <w:t xml:space="preserve">der Software </w:t>
      </w:r>
      <w:r w:rsidR="005F213A">
        <w:t xml:space="preserve">akzeptiert </w:t>
      </w:r>
      <w:r w:rsidR="00045DEA">
        <w:t>diese</w:t>
      </w:r>
      <w:r w:rsidR="005F213A">
        <w:t xml:space="preserve"> </w:t>
      </w:r>
      <w:r>
        <w:t xml:space="preserve">als Aufrufparameter </w:t>
      </w:r>
      <w:r w:rsidR="007D718B">
        <w:t xml:space="preserve">nur </w:t>
      </w:r>
      <w:r>
        <w:t>sogenannte</w:t>
      </w:r>
      <w:r w:rsidR="007D718B">
        <w:t xml:space="preserve"> </w:t>
      </w:r>
      <w:proofErr w:type="gramStart"/>
      <w:r w:rsidR="007D718B">
        <w:t>„.</w:t>
      </w:r>
      <w:proofErr w:type="spellStart"/>
      <w:r>
        <w:t>raw</w:t>
      </w:r>
      <w:proofErr w:type="spellEnd"/>
      <w:proofErr w:type="gramEnd"/>
      <w:r w:rsidR="007D718B">
        <w:t>“</w:t>
      </w:r>
      <w:r w:rsidR="00B913F7">
        <w:t>-</w:t>
      </w:r>
      <w:r w:rsidR="005F213A">
        <w:t xml:space="preserve">Dateien. Diese Dateien beinhalten </w:t>
      </w:r>
      <w:r w:rsidR="007D718B">
        <w:t xml:space="preserve">eine </w:t>
      </w:r>
      <w:proofErr w:type="spellStart"/>
      <w:r w:rsidR="007D718B">
        <w:t>html</w:t>
      </w:r>
      <w:proofErr w:type="spellEnd"/>
      <w:r w:rsidR="007D718B">
        <w:t xml:space="preserve">-Kopie des Seitenquelltextes von Rezepten der Seite </w:t>
      </w:r>
      <w:r w:rsidR="004969B1">
        <w:t>www.chefkoch.de</w:t>
      </w:r>
      <w:r w:rsidR="000B1A09">
        <w:t xml:space="preserve">. Die Vorgehensweise, wie </w:t>
      </w:r>
      <w:r w:rsidR="001858E6">
        <w:t>U</w:t>
      </w:r>
      <w:r w:rsidR="004C2632">
        <w:t>l</w:t>
      </w:r>
      <w:r w:rsidR="007D718B" w:rsidRPr="007D718B">
        <w:t>lmanns Software Daten erfasst und verarbeitet</w:t>
      </w:r>
      <w:r w:rsidR="000B1A09">
        <w:t>,</w:t>
      </w:r>
      <w:r w:rsidR="007D718B" w:rsidRPr="007D718B">
        <w:t xml:space="preserve"> stellte sich für dieses Projekt als problematisch heraus. Die Software durchsucht die </w:t>
      </w:r>
      <w:proofErr w:type="gramStart"/>
      <w:r w:rsidR="007D718B" w:rsidRPr="007D718B">
        <w:t>„.</w:t>
      </w:r>
      <w:proofErr w:type="spellStart"/>
      <w:r w:rsidR="007D718B" w:rsidRPr="007D718B">
        <w:t>raw</w:t>
      </w:r>
      <w:proofErr w:type="spellEnd"/>
      <w:proofErr w:type="gramEnd"/>
      <w:r w:rsidR="007D718B">
        <w:t>“-</w:t>
      </w:r>
      <w:r w:rsidR="007278E8">
        <w:t>Datei</w:t>
      </w:r>
      <w:r w:rsidR="007D718B">
        <w:t>en</w:t>
      </w:r>
      <w:r w:rsidR="007278E8">
        <w:t xml:space="preserve"> nach bestimmten HTML</w:t>
      </w:r>
      <w:r w:rsidR="000B1A09">
        <w:t>-</w:t>
      </w:r>
      <w:r w:rsidR="007278E8">
        <w:t xml:space="preserve">Tags und </w:t>
      </w:r>
      <w:r w:rsidR="007278E8">
        <w:lastRenderedPageBreak/>
        <w:t>wertet diese aus</w:t>
      </w:r>
      <w:r w:rsidR="007D718B">
        <w:t>,</w:t>
      </w:r>
      <w:r w:rsidR="007278E8">
        <w:t xml:space="preserve"> um Inhaltsangaben, Mengenangabe</w:t>
      </w:r>
      <w:r w:rsidR="00685749">
        <w:t>n</w:t>
      </w:r>
      <w:r w:rsidR="007278E8">
        <w:t xml:space="preserve">, Rezepttitel und </w:t>
      </w:r>
      <w:r w:rsidR="004120F9">
        <w:t>andere Informationen</w:t>
      </w:r>
      <w:r w:rsidR="00360EEF">
        <w:t xml:space="preserve"> über gewählte Gericht</w:t>
      </w:r>
      <w:r w:rsidR="007D718B">
        <w:t>e</w:t>
      </w:r>
      <w:r w:rsidR="00360EEF">
        <w:t xml:space="preserve"> </w:t>
      </w:r>
      <w:r w:rsidR="007278E8">
        <w:t xml:space="preserve">zu erhalten. Der uns </w:t>
      </w:r>
      <w:r w:rsidR="007D718B">
        <w:t xml:space="preserve">vorgegebene Datensatz, </w:t>
      </w:r>
      <w:r w:rsidR="007278E8">
        <w:t>die kochbar-Datenbank, beinhaltet diese HTML</w:t>
      </w:r>
      <w:r w:rsidR="00685749">
        <w:t>-</w:t>
      </w:r>
      <w:r w:rsidR="007278E8">
        <w:t>Tags nicht</w:t>
      </w:r>
      <w:r w:rsidR="005631C0">
        <w:t xml:space="preserve">, die </w:t>
      </w:r>
      <w:r w:rsidR="005E4534">
        <w:t xml:space="preserve">Rezepte </w:t>
      </w:r>
      <w:r w:rsidR="005631C0">
        <w:t xml:space="preserve">liegen dieser </w:t>
      </w:r>
      <w:proofErr w:type="gramStart"/>
      <w:r w:rsidR="005631C0">
        <w:t>Datenbank  als</w:t>
      </w:r>
      <w:proofErr w:type="gramEnd"/>
      <w:r w:rsidR="005631C0">
        <w:t xml:space="preserve"> SQL-Eintrag vor. Um die Bewertung dieser Daten</w:t>
      </w:r>
      <w:r w:rsidR="006656B2">
        <w:t xml:space="preserve"> trotzdem mit der von </w:t>
      </w:r>
      <w:r w:rsidR="009D5356">
        <w:t>U</w:t>
      </w:r>
      <w:r w:rsidR="009D43D1">
        <w:t>l</w:t>
      </w:r>
      <w:r w:rsidR="009D5356">
        <w:t>lmann bereitgestellten Software</w:t>
      </w:r>
      <w:r w:rsidR="00360EEF">
        <w:t xml:space="preserve"> zu ermöglichen,</w:t>
      </w:r>
      <w:r w:rsidR="009D5356">
        <w:t xml:space="preserve"> wurden an </w:t>
      </w:r>
      <w:proofErr w:type="gramStart"/>
      <w:r w:rsidR="009D5356">
        <w:t>dieser Anpassungen</w:t>
      </w:r>
      <w:proofErr w:type="gramEnd"/>
      <w:r w:rsidR="009D5356">
        <w:t xml:space="preserve"> vorgenom</w:t>
      </w:r>
      <w:r w:rsidR="005631C0">
        <w:t>men</w:t>
      </w:r>
      <w:r w:rsidR="00360EEF">
        <w:t>,</w:t>
      </w:r>
      <w:r w:rsidR="005631C0">
        <w:t xml:space="preserve"> </w:t>
      </w:r>
      <w:r w:rsidR="007D718B">
        <w:t>so</w:t>
      </w:r>
      <w:r w:rsidR="005631C0">
        <w:t xml:space="preserve"> </w:t>
      </w:r>
      <w:r w:rsidR="009D5356">
        <w:t>da</w:t>
      </w:r>
      <w:r w:rsidR="00360EEF">
        <w:t>s</w:t>
      </w:r>
      <w:r w:rsidR="009D5356">
        <w:t xml:space="preserve">s diese auch </w:t>
      </w:r>
      <w:r w:rsidR="007D718B">
        <w:t>„JSON“</w:t>
      </w:r>
      <w:r w:rsidR="005631C0">
        <w:t>-</w:t>
      </w:r>
      <w:r w:rsidR="009D5356">
        <w:t>Dateien als Eingabeparameter annimmt und ver</w:t>
      </w:r>
      <w:r w:rsidR="009473B7">
        <w:t xml:space="preserve">arbeiten kann. </w:t>
      </w:r>
      <w:r w:rsidR="007D718B">
        <w:t>Um s</w:t>
      </w:r>
      <w:r w:rsidR="00360EEF">
        <w:t>chlussendlich die Berechnung der Nährwerte der Einträge der kochbar-Datenb</w:t>
      </w:r>
      <w:r w:rsidR="007D718B">
        <w:t xml:space="preserve">ank zu realisieren, </w:t>
      </w:r>
      <w:r w:rsidR="00CF0DEC">
        <w:t xml:space="preserve">wurde </w:t>
      </w:r>
      <w:proofErr w:type="gramStart"/>
      <w:r w:rsidR="007B16DA">
        <w:t>nach folgendem</w:t>
      </w:r>
      <w:proofErr w:type="gramEnd"/>
      <w:r w:rsidR="00CF0DEC">
        <w:t xml:space="preserve"> Schema gearbeitet:</w:t>
      </w:r>
      <w:r w:rsidR="00360EEF">
        <w:t xml:space="preserve"> </w:t>
      </w:r>
    </w:p>
    <w:p w:rsidR="009473B7" w:rsidRPr="009473B7" w:rsidRDefault="009473B7" w:rsidP="009473B7">
      <w:pPr>
        <w:pStyle w:val="Folgeabsatz"/>
      </w:pPr>
    </w:p>
    <w:p w:rsidR="009473B7" w:rsidRDefault="009473B7" w:rsidP="009473B7">
      <w:pPr>
        <w:pStyle w:val="Folgeabsatz"/>
        <w:numPr>
          <w:ilvl w:val="0"/>
          <w:numId w:val="48"/>
        </w:numPr>
      </w:pPr>
      <w:r>
        <w:t xml:space="preserve">Export der kochbar-Datenbank als </w:t>
      </w:r>
      <w:r w:rsidR="007D718B">
        <w:t>JSON</w:t>
      </w:r>
      <w:r w:rsidR="001D7471">
        <w:t>-</w:t>
      </w:r>
      <w:r>
        <w:t xml:space="preserve">Dateien </w:t>
      </w:r>
    </w:p>
    <w:p w:rsidR="009473B7" w:rsidRDefault="00583965" w:rsidP="009473B7">
      <w:pPr>
        <w:pStyle w:val="Folgeabsatz"/>
        <w:numPr>
          <w:ilvl w:val="0"/>
          <w:numId w:val="48"/>
        </w:numPr>
      </w:pPr>
      <w:r>
        <w:t xml:space="preserve">Anpassen der Software von </w:t>
      </w:r>
      <w:r w:rsidR="009473B7">
        <w:t>Ullmann</w:t>
      </w:r>
      <w:r w:rsidR="008537DC">
        <w:t>,</w:t>
      </w:r>
      <w:r w:rsidR="009473B7">
        <w:t xml:space="preserve"> um Berechnungen von Rezepten</w:t>
      </w:r>
      <w:r w:rsidR="008537DC">
        <w:t xml:space="preserve"> im </w:t>
      </w:r>
      <w:r w:rsidR="007D718B">
        <w:t>JSON</w:t>
      </w:r>
      <w:r>
        <w:t>-</w:t>
      </w:r>
      <w:r w:rsidR="008537DC">
        <w:t>Format zu ermöglichen</w:t>
      </w:r>
      <w:r w:rsidR="009473B7">
        <w:t xml:space="preserve"> </w:t>
      </w:r>
    </w:p>
    <w:p w:rsidR="009473B7" w:rsidRDefault="009473B7" w:rsidP="009473B7">
      <w:pPr>
        <w:pStyle w:val="Folgeabsatz"/>
        <w:numPr>
          <w:ilvl w:val="0"/>
          <w:numId w:val="48"/>
        </w:numPr>
      </w:pPr>
      <w:r>
        <w:t>Berechnung der Nährwerte der kochbar-</w:t>
      </w:r>
      <w:r w:rsidR="007D718B">
        <w:t>JSON</w:t>
      </w:r>
      <w:r w:rsidR="00956F58">
        <w:t>-</w:t>
      </w:r>
      <w:r>
        <w:t xml:space="preserve">Dateien </w:t>
      </w:r>
    </w:p>
    <w:p w:rsidR="009473B7" w:rsidRDefault="009473B7" w:rsidP="009473B7">
      <w:pPr>
        <w:pStyle w:val="Folgeabsatz"/>
        <w:numPr>
          <w:ilvl w:val="0"/>
          <w:numId w:val="48"/>
        </w:numPr>
      </w:pPr>
      <w:r>
        <w:t xml:space="preserve">Reimport in </w:t>
      </w:r>
      <w:r w:rsidR="00CF0DEC">
        <w:t xml:space="preserve">die </w:t>
      </w:r>
      <w:r>
        <w:t>kochbar-Datenbank</w:t>
      </w:r>
    </w:p>
    <w:p w:rsidR="00045DEA" w:rsidRDefault="00045DEA" w:rsidP="00045DEA">
      <w:pPr>
        <w:pStyle w:val="Folgeabsatz"/>
        <w:ind w:left="720" w:firstLine="0"/>
      </w:pPr>
    </w:p>
    <w:p w:rsidR="00360EEF" w:rsidRDefault="0057384F" w:rsidP="00360EEF">
      <w:pPr>
        <w:pStyle w:val="berschrift3"/>
      </w:pPr>
      <w:bookmarkStart w:id="8" w:name="_Toc510225682"/>
      <w:r>
        <w:t xml:space="preserve">Export der kochbar-Datenbank als </w:t>
      </w:r>
      <w:r w:rsidR="007D718B">
        <w:t>JSON</w:t>
      </w:r>
      <w:bookmarkEnd w:id="8"/>
    </w:p>
    <w:p w:rsidR="00DB18C8" w:rsidRDefault="00360EEF" w:rsidP="00360EEF">
      <w:r>
        <w:t xml:space="preserve">Zum Export der kochbar-Datenbank wurde die Software MySQL </w:t>
      </w:r>
      <w:proofErr w:type="spellStart"/>
      <w:r>
        <w:t>Workbench</w:t>
      </w:r>
      <w:proofErr w:type="spellEnd"/>
      <w:r>
        <w:rPr>
          <w:rStyle w:val="Funotenzeichen"/>
        </w:rPr>
        <w:footnoteReference w:id="9"/>
      </w:r>
      <w:r>
        <w:t xml:space="preserve"> verwendet. </w:t>
      </w:r>
      <w:r w:rsidR="007D718B">
        <w:t>Der</w:t>
      </w:r>
      <w:r w:rsidR="00100E8A">
        <w:t xml:space="preserve"> bereitgestellte Datenbank</w:t>
      </w:r>
      <w:r w:rsidR="007D718B">
        <w:t>export</w:t>
      </w:r>
      <w:r w:rsidR="00100E8A">
        <w:t xml:space="preserve"> wurde dabei zur Bearbeitung lokal </w:t>
      </w:r>
      <w:proofErr w:type="spellStart"/>
      <w:proofErr w:type="gramStart"/>
      <w:r w:rsidR="00100E8A">
        <w:t>ge</w:t>
      </w:r>
      <w:proofErr w:type="spellEnd"/>
      <w:r w:rsidR="009D43D1">
        <w:t>-</w:t>
      </w:r>
      <w:r w:rsidR="00100E8A">
        <w:t>hostet</w:t>
      </w:r>
      <w:proofErr w:type="gramEnd"/>
      <w:r w:rsidR="00100E8A">
        <w:t xml:space="preserve">. </w:t>
      </w:r>
      <w:r w:rsidR="00377036">
        <w:t>Zur Berechnung der Nährstoffe eins Gerich</w:t>
      </w:r>
      <w:r w:rsidR="002D20C3">
        <w:t xml:space="preserve">ts benötig </w:t>
      </w:r>
      <w:r w:rsidR="00583965">
        <w:t xml:space="preserve"> </w:t>
      </w:r>
      <w:r w:rsidR="00377036">
        <w:t xml:space="preserve"> Ullmann</w:t>
      </w:r>
      <w:r w:rsidR="002D20C3">
        <w:t>s Software</w:t>
      </w:r>
      <w:r w:rsidR="00377036">
        <w:t xml:space="preserve"> lediglich dessen Zu</w:t>
      </w:r>
      <w:r w:rsidR="007D718B">
        <w:t>taten. Diese</w:t>
      </w:r>
      <w:r w:rsidR="002D20C3">
        <w:t xml:space="preserve"> werden </w:t>
      </w:r>
      <w:r w:rsidR="00377036">
        <w:t>zusammen m</w:t>
      </w:r>
      <w:r w:rsidR="002D20C3">
        <w:t xml:space="preserve">it einem eindeutigen Identifier </w:t>
      </w:r>
      <w:r w:rsidR="00377036">
        <w:t xml:space="preserve">in der kochbar-Datenbank in der Tabelle </w:t>
      </w:r>
      <w:proofErr w:type="spellStart"/>
      <w:proofErr w:type="gramStart"/>
      <w:r w:rsidR="00377036" w:rsidRPr="00377036">
        <w:rPr>
          <w:b/>
        </w:rPr>
        <w:t>kochbar.</w:t>
      </w:r>
      <w:r w:rsidR="00DB447C" w:rsidRPr="00DB447C">
        <w:rPr>
          <w:b/>
        </w:rPr>
        <w:t>kochbar</w:t>
      </w:r>
      <w:proofErr w:type="gramEnd"/>
      <w:r w:rsidR="00DB447C" w:rsidRPr="00DB447C">
        <w:rPr>
          <w:b/>
        </w:rPr>
        <w:t>_recipes</w:t>
      </w:r>
      <w:proofErr w:type="spellEnd"/>
      <w:r w:rsidR="00DB447C" w:rsidRPr="00DB447C">
        <w:rPr>
          <w:b/>
        </w:rPr>
        <w:t xml:space="preserve"> </w:t>
      </w:r>
      <w:r w:rsidR="00377036">
        <w:t xml:space="preserve">dargestellt. Der ehemalige Link des Rezeptes wird dabei als </w:t>
      </w:r>
      <w:r w:rsidR="00DB447C">
        <w:t>zuvor</w:t>
      </w:r>
      <w:r w:rsidR="00377036">
        <w:t xml:space="preserve"> genannter Identifier genutzt. </w:t>
      </w:r>
      <w:r w:rsidR="002D20C3">
        <w:t xml:space="preserve">Die </w:t>
      </w:r>
      <w:r w:rsidR="00DB447C">
        <w:t>Identifikation</w:t>
      </w:r>
      <w:r w:rsidR="00B73038">
        <w:t xml:space="preserve"> musste ebenfalls mit exportiert werden, um so in späteren Schritten eine Zu</w:t>
      </w:r>
      <w:r w:rsidR="00DE6C72">
        <w:t>ordnung der berechneten</w:t>
      </w:r>
      <w:r w:rsidR="00B73038">
        <w:t xml:space="preserve"> Nährwerte zu den ursprünglichen Rezepten zu ermöglichen. Schlussendlich beinhaltet der Export also die </w:t>
      </w:r>
      <w:proofErr w:type="spellStart"/>
      <w:r w:rsidR="00B73038">
        <w:t>href</w:t>
      </w:r>
      <w:proofErr w:type="spellEnd"/>
      <w:r w:rsidR="00B73038">
        <w:rPr>
          <w:rStyle w:val="Funotenzeichen"/>
        </w:rPr>
        <w:footnoteReference w:id="10"/>
      </w:r>
      <w:r w:rsidR="00AB59B8">
        <w:t>-</w:t>
      </w:r>
      <w:r w:rsidR="00B73038">
        <w:t xml:space="preserve">Adresse des Rezepts und dessen Zutaten. </w:t>
      </w:r>
      <w:r w:rsidR="00DB18C8">
        <w:t>Da die Tabelle in der Summe 309360 Rezepte beinhaltet und damit die Datei</w:t>
      </w:r>
      <w:r w:rsidR="002D20C3">
        <w:t>-</w:t>
      </w:r>
      <w:r w:rsidR="00DB18C8">
        <w:t xml:space="preserve">größe der entstehenden </w:t>
      </w:r>
      <w:r w:rsidR="00DB447C">
        <w:lastRenderedPageBreak/>
        <w:t>JSON-</w:t>
      </w:r>
      <w:r w:rsidR="00DB18C8">
        <w:t xml:space="preserve">Datei zu groß geworden wäre, wurden jeweils 30000 Rezepte auf einmal exportiert. </w:t>
      </w:r>
      <w:r w:rsidR="0001766C" w:rsidRPr="0001766C">
        <w:rPr>
          <w:i/>
        </w:rPr>
        <w:t>Abbildung 3</w:t>
      </w:r>
      <w:r w:rsidR="0001766C">
        <w:t xml:space="preserve"> zeigt in einem Bildausschnitt die durchgeführte SQL-Query. </w:t>
      </w:r>
    </w:p>
    <w:p w:rsidR="00DB18C8" w:rsidRPr="00DB18C8" w:rsidRDefault="00DB18C8" w:rsidP="00DB18C8">
      <w:pPr>
        <w:pStyle w:val="Folgeabsatz"/>
      </w:pPr>
    </w:p>
    <w:p w:rsidR="00360EEF" w:rsidRDefault="00DB18C8" w:rsidP="00360EEF">
      <w:r>
        <w:rPr>
          <w:noProof/>
        </w:rPr>
        <w:drawing>
          <wp:inline distT="0" distB="0" distL="0" distR="0" wp14:anchorId="7B2A8A32" wp14:editId="056F8BC2">
            <wp:extent cx="5399405" cy="1803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180340"/>
                    </a:xfrm>
                    <a:prstGeom prst="rect">
                      <a:avLst/>
                    </a:prstGeom>
                  </pic:spPr>
                </pic:pic>
              </a:graphicData>
            </a:graphic>
          </wp:inline>
        </w:drawing>
      </w:r>
      <w:r>
        <w:t xml:space="preserve"> </w:t>
      </w:r>
    </w:p>
    <w:p w:rsidR="00DB18C8" w:rsidRDefault="00DB18C8" w:rsidP="00DB18C8">
      <w:pPr>
        <w:pStyle w:val="Folgeabsatz"/>
        <w:jc w:val="center"/>
        <w:rPr>
          <w:i/>
          <w:sz w:val="20"/>
        </w:rPr>
      </w:pPr>
      <w:r w:rsidRPr="00DB18C8">
        <w:rPr>
          <w:i/>
          <w:sz w:val="20"/>
        </w:rPr>
        <w:t>Abbildung 3: Query zum Export der Rezepte</w:t>
      </w:r>
    </w:p>
    <w:p w:rsidR="00DB18C8" w:rsidRDefault="00DB18C8" w:rsidP="00DB18C8"/>
    <w:p w:rsidR="00DB447C" w:rsidRDefault="002D20C3" w:rsidP="008E598A">
      <w:r>
        <w:t>Die Limitierung auf mehrere</w:t>
      </w:r>
      <w:r w:rsidR="008E598A">
        <w:t xml:space="preserve"> kleine </w:t>
      </w:r>
      <w:r w:rsidR="00DB447C">
        <w:t>JSON</w:t>
      </w:r>
      <w:r w:rsidR="00AB59B8">
        <w:t>-</w:t>
      </w:r>
      <w:r w:rsidR="00DB447C">
        <w:t>Dateien</w:t>
      </w:r>
      <w:r w:rsidR="008E598A">
        <w:t xml:space="preserve"> hat auch den Vorteil, das</w:t>
      </w:r>
      <w:r w:rsidR="00DB447C">
        <w:t>s</w:t>
      </w:r>
      <w:r w:rsidR="008E598A">
        <w:t xml:space="preserve"> im späteren Verlauf, </w:t>
      </w:r>
      <w:r>
        <w:t xml:space="preserve">also </w:t>
      </w:r>
      <w:r w:rsidR="008E598A">
        <w:t>bei der Ve</w:t>
      </w:r>
      <w:r>
        <w:t>r</w:t>
      </w:r>
      <w:r w:rsidR="008E598A">
        <w:t>wendung</w:t>
      </w:r>
      <w:r>
        <w:t xml:space="preserve"> von </w:t>
      </w:r>
      <w:r w:rsidR="008E598A">
        <w:t>Ullmanns Software, auf Techniken der paralle</w:t>
      </w:r>
      <w:r>
        <w:t>len Datenverarbeitung zurück</w:t>
      </w:r>
      <w:r w:rsidR="008E598A">
        <w:t xml:space="preserve">gegriffen werden kann. Parallelisierung hat den offensichtlichen Vorteil, dass mit ihrer Hilfe </w:t>
      </w:r>
      <w:r w:rsidR="00E03D61">
        <w:t>die zur</w:t>
      </w:r>
      <w:r w:rsidR="008E598A">
        <w:t xml:space="preserve"> Datenverarbeitung </w:t>
      </w:r>
      <w:r>
        <w:t xml:space="preserve">nötige Zeit </w:t>
      </w:r>
      <w:r w:rsidR="008E598A">
        <w:t xml:space="preserve">drastisch reduziert werden kann. Vor allem im Umfeld der Datenbankentwicklung ist dies gängige Praxis. </w:t>
      </w:r>
    </w:p>
    <w:p w:rsidR="008E598A" w:rsidRDefault="00170FE2" w:rsidP="008E598A">
      <w:r>
        <w:t xml:space="preserve">Die in diesem Vorgang entstanden </w:t>
      </w:r>
      <w:r w:rsidR="00DB447C">
        <w:t>JSON</w:t>
      </w:r>
      <w:r w:rsidR="002D20C3">
        <w:t>-Dateien können dem</w:t>
      </w:r>
      <w:r>
        <w:t xml:space="preserve"> für diese Arbeit verwendeten GitHub Repository</w:t>
      </w:r>
      <w:r>
        <w:rPr>
          <w:rStyle w:val="Funotenzeichen"/>
        </w:rPr>
        <w:footnoteReference w:id="11"/>
      </w:r>
      <w:r>
        <w:t xml:space="preserve"> entnommen werden. </w:t>
      </w:r>
    </w:p>
    <w:p w:rsidR="00DB447C" w:rsidRPr="00DB447C" w:rsidRDefault="00DB447C" w:rsidP="00DB447C">
      <w:pPr>
        <w:pStyle w:val="Folgeabsatz"/>
      </w:pPr>
    </w:p>
    <w:p w:rsidR="0057384F" w:rsidRDefault="0057384F" w:rsidP="00360EEF">
      <w:pPr>
        <w:pStyle w:val="berschrift3"/>
      </w:pPr>
      <w:bookmarkStart w:id="9" w:name="_Toc510225683"/>
      <w:r>
        <w:t>Anpassung</w:t>
      </w:r>
      <w:r w:rsidR="00DB447C">
        <w:t>en</w:t>
      </w:r>
      <w:r w:rsidR="00AF7E18">
        <w:t xml:space="preserve"> an </w:t>
      </w:r>
      <w:r>
        <w:t>Ullmanns Software</w:t>
      </w:r>
      <w:bookmarkEnd w:id="9"/>
      <w:r>
        <w:t xml:space="preserve"> </w:t>
      </w:r>
    </w:p>
    <w:p w:rsidR="00DB447C" w:rsidRDefault="00170FE2" w:rsidP="000A2049">
      <w:r>
        <w:t xml:space="preserve">Wie bereits in der Einführung des Kapitels 4 erwähnt, mussten an der Software einige Änderungen vorgenommen werden, damit diese mit </w:t>
      </w:r>
      <w:r w:rsidR="00922A4B">
        <w:t>dem</w:t>
      </w:r>
      <w:r>
        <w:t xml:space="preserve"> </w:t>
      </w:r>
      <w:r w:rsidR="00DB447C">
        <w:t>JSON-</w:t>
      </w:r>
      <w:r>
        <w:t xml:space="preserve">Dateiformat </w:t>
      </w:r>
      <w:r w:rsidR="00714561">
        <w:t>ver</w:t>
      </w:r>
      <w:r>
        <w:t>arbeiten kann. Der grundsätzliche Programmaufruf für die Berechnung der Nährwerte</w:t>
      </w:r>
      <w:r>
        <w:rPr>
          <w:rStyle w:val="Funotenzeichen"/>
        </w:rPr>
        <w:footnoteReference w:id="12"/>
      </w:r>
      <w:r>
        <w:t xml:space="preserve"> erfolgte über den Aufruf der</w:t>
      </w:r>
      <w:r w:rsidR="00DB447C" w:rsidRPr="00DB447C">
        <w:t xml:space="preserve"> </w:t>
      </w:r>
      <w:r w:rsidR="00DB447C" w:rsidRPr="00170FE2">
        <w:rPr>
          <w:b/>
        </w:rPr>
        <w:t>readprep.py</w:t>
      </w:r>
      <w:r w:rsidR="00DB447C" w:rsidRPr="00DB447C">
        <w:t>-</w:t>
      </w:r>
      <w:r>
        <w:t xml:space="preserve">Datei mit einer Rezeptdatei. Die </w:t>
      </w:r>
      <w:r w:rsidR="00DB447C" w:rsidRPr="00170FE2">
        <w:rPr>
          <w:b/>
        </w:rPr>
        <w:t>readprep.py</w:t>
      </w:r>
      <w:r w:rsidR="00DB447C" w:rsidRPr="00DB447C">
        <w:t>-Datei</w:t>
      </w:r>
      <w:r>
        <w:rPr>
          <w:b/>
        </w:rPr>
        <w:t xml:space="preserve"> </w:t>
      </w:r>
      <w:r>
        <w:t xml:space="preserve">importierte bei ihrem Aufruf </w:t>
      </w:r>
      <w:r w:rsidR="00DB447C" w:rsidRPr="00170FE2">
        <w:rPr>
          <w:b/>
        </w:rPr>
        <w:t>findnutr.py</w:t>
      </w:r>
      <w:r w:rsidR="00DB447C" w:rsidRPr="00DB447C">
        <w:t>-</w:t>
      </w:r>
      <w:r w:rsidRPr="00DB447C">
        <w:t>D</w:t>
      </w:r>
      <w:r w:rsidR="00DB447C">
        <w:t xml:space="preserve">atei. Da die </w:t>
      </w:r>
      <w:r w:rsidR="00DB447C" w:rsidRPr="00170FE2">
        <w:rPr>
          <w:b/>
        </w:rPr>
        <w:t>readprep.py</w:t>
      </w:r>
      <w:r w:rsidR="00DB447C" w:rsidRPr="00DB447C">
        <w:t>-</w:t>
      </w:r>
      <w:r w:rsidR="00DB447C">
        <w:t>Datei</w:t>
      </w:r>
      <w:r>
        <w:t xml:space="preserve"> für </w:t>
      </w:r>
      <w:r w:rsidR="00AB3966">
        <w:t>das</w:t>
      </w:r>
      <w:r>
        <w:t xml:space="preserve"> Projekt keinen Nutzen hat, </w:t>
      </w:r>
      <w:r w:rsidR="00AB3966">
        <w:t xml:space="preserve">wurde der </w:t>
      </w:r>
      <w:r w:rsidR="00DB447C">
        <w:t>Einstiegspunkt</w:t>
      </w:r>
      <w:r w:rsidR="00AB3966">
        <w:t xml:space="preserve"> </w:t>
      </w:r>
      <w:r w:rsidR="00DB447C">
        <w:t>abgeändert</w:t>
      </w:r>
      <w:r w:rsidR="00AB3966">
        <w:t xml:space="preserve">. Im Ursprungsprogramm war die </w:t>
      </w:r>
      <w:r w:rsidR="00AB3966" w:rsidRPr="00AB3966">
        <w:rPr>
          <w:b/>
        </w:rPr>
        <w:t>readprep.py</w:t>
      </w:r>
      <w:r w:rsidR="00AB3966">
        <w:rPr>
          <w:b/>
        </w:rPr>
        <w:t xml:space="preserve"> </w:t>
      </w:r>
      <w:r w:rsidR="00DB447C" w:rsidRPr="00DB447C">
        <w:t>u.a.</w:t>
      </w:r>
      <w:r w:rsidR="00DB447C">
        <w:rPr>
          <w:b/>
        </w:rPr>
        <w:t xml:space="preserve"> </w:t>
      </w:r>
      <w:r w:rsidR="00AB3966">
        <w:t>dafür zuständig</w:t>
      </w:r>
      <w:r w:rsidR="00143145">
        <w:t>,</w:t>
      </w:r>
      <w:r w:rsidR="00AB3966">
        <w:t xml:space="preserve"> aus der Rezeptdatei die Rezeptbeschreibung und die Anleitung zum Kochen zu parsen. Für die Berechnung der Nährwerte sind diese Informationen</w:t>
      </w:r>
      <w:r w:rsidR="00DB447C">
        <w:t xml:space="preserve"> allerdings</w:t>
      </w:r>
      <w:r w:rsidR="00AB3966">
        <w:t xml:space="preserve"> nicht von </w:t>
      </w:r>
      <w:r w:rsidR="00DB447C">
        <w:t>Bedeutung</w:t>
      </w:r>
      <w:r w:rsidR="00AB3966">
        <w:t xml:space="preserve">. </w:t>
      </w:r>
    </w:p>
    <w:p w:rsidR="0057384F" w:rsidRPr="000A2049" w:rsidRDefault="00AB3966" w:rsidP="000A2049">
      <w:r>
        <w:t>Im Anschluss musste die Software</w:t>
      </w:r>
      <w:r w:rsidR="00DB447C">
        <w:t xml:space="preserve"> abgeändert werden</w:t>
      </w:r>
      <w:r w:rsidR="00143145">
        <w:t>. U</w:t>
      </w:r>
      <w:r w:rsidR="00DB447C">
        <w:t>m das Verarbeiten von</w:t>
      </w:r>
      <w:r>
        <w:t xml:space="preserve"> </w:t>
      </w:r>
      <w:r w:rsidR="00DB447C">
        <w:t>JSON-Strings zu ermöglichen</w:t>
      </w:r>
      <w:r>
        <w:t xml:space="preserve">, </w:t>
      </w:r>
      <w:r w:rsidR="00143145">
        <w:t>wurde</w:t>
      </w:r>
      <w:r>
        <w:t xml:space="preserve"> die Rezeptklasse in </w:t>
      </w:r>
      <w:r w:rsidRPr="00AB3966">
        <w:rPr>
          <w:b/>
        </w:rPr>
        <w:t>findnutr.py</w:t>
      </w:r>
      <w:r>
        <w:rPr>
          <w:b/>
        </w:rPr>
        <w:t xml:space="preserve"> </w:t>
      </w:r>
      <w:r w:rsidR="00143145">
        <w:t>angepasst</w:t>
      </w:r>
      <w:r>
        <w:t xml:space="preserve">. Die Klasse wird nun mit einen </w:t>
      </w:r>
      <w:r w:rsidR="00DB447C">
        <w:t>JSON</w:t>
      </w:r>
      <w:r w:rsidR="00143145">
        <w:t>-</w:t>
      </w:r>
      <w:r>
        <w:t xml:space="preserve">Objekt instanziiert, aus welchem diese die entsprechenden </w:t>
      </w:r>
      <w:r>
        <w:lastRenderedPageBreak/>
        <w:t xml:space="preserve">Informationen zur Berechnung der Nährwerte erhält. </w:t>
      </w:r>
      <w:r w:rsidR="006610E6">
        <w:t>Dafür</w:t>
      </w:r>
      <w:r>
        <w:t xml:space="preserve"> wurde die Funktion „</w:t>
      </w:r>
      <w:r w:rsidRPr="00AB3966">
        <w:rPr>
          <w:i/>
        </w:rPr>
        <w:t>__</w:t>
      </w:r>
      <w:proofErr w:type="spellStart"/>
      <w:r w:rsidRPr="00AB3966">
        <w:rPr>
          <w:i/>
        </w:rPr>
        <w:t>read</w:t>
      </w:r>
      <w:r>
        <w:rPr>
          <w:i/>
        </w:rPr>
        <w:t>J</w:t>
      </w:r>
      <w:r w:rsidRPr="00AB3966">
        <w:rPr>
          <w:i/>
        </w:rPr>
        <w:t>son</w:t>
      </w:r>
      <w:proofErr w:type="spellEnd"/>
      <w:r>
        <w:t xml:space="preserve">“ zum Einlesen einer </w:t>
      </w:r>
      <w:r w:rsidR="00DB447C">
        <w:t>JSON</w:t>
      </w:r>
      <w:r w:rsidR="00143145">
        <w:t>-</w:t>
      </w:r>
      <w:r>
        <w:t>Datei, die Funktion „</w:t>
      </w:r>
      <w:r w:rsidRPr="00AB3966">
        <w:rPr>
          <w:i/>
        </w:rPr>
        <w:t>__</w:t>
      </w:r>
      <w:proofErr w:type="spellStart"/>
      <w:r w:rsidRPr="00AB3966">
        <w:rPr>
          <w:i/>
        </w:rPr>
        <w:t>parseJson</w:t>
      </w:r>
      <w:proofErr w:type="spellEnd"/>
      <w:r>
        <w:t xml:space="preserve">“ zum Parsen der eingelesenen </w:t>
      </w:r>
      <w:r w:rsidR="00DB447C">
        <w:t>JSON</w:t>
      </w:r>
      <w:r w:rsidR="00143145">
        <w:t>-</w:t>
      </w:r>
      <w:r>
        <w:t>Datei, sowie die Funktion</w:t>
      </w:r>
      <w:r w:rsidR="000A2049">
        <w:t xml:space="preserve"> „</w:t>
      </w:r>
      <w:proofErr w:type="spellStart"/>
      <w:r w:rsidR="000A2049" w:rsidRPr="000A2049">
        <w:rPr>
          <w:i/>
        </w:rPr>
        <w:t>returnJson</w:t>
      </w:r>
      <w:proofErr w:type="spellEnd"/>
      <w:r w:rsidR="000A2049">
        <w:t>“ zum Export des Erg</w:t>
      </w:r>
      <w:r w:rsidR="00143145">
        <w:t>ebnisses</w:t>
      </w:r>
      <w:r w:rsidR="000A2049">
        <w:t xml:space="preserve"> als </w:t>
      </w:r>
      <w:r w:rsidR="00143145">
        <w:t>JSON-Datei</w:t>
      </w:r>
      <w:r w:rsidR="000A2049">
        <w:t xml:space="preserve"> implementiert.</w:t>
      </w:r>
      <w:r w:rsidR="00322240">
        <w:t xml:space="preserve"> </w:t>
      </w:r>
      <w:r w:rsidR="006610E6">
        <w:t>Alternativ können die errechneten Nährwerte auch als Array abgefragt werden.</w:t>
      </w:r>
      <w:r w:rsidR="00322240">
        <w:t xml:space="preserve"> </w:t>
      </w:r>
      <w:r w:rsidR="000A2049">
        <w:t xml:space="preserve">Die entstandene </w:t>
      </w:r>
      <w:r w:rsidR="000A2049" w:rsidRPr="000A2049">
        <w:rPr>
          <w:b/>
        </w:rPr>
        <w:t>findnutr.py</w:t>
      </w:r>
      <w:r w:rsidR="000A2049">
        <w:rPr>
          <w:b/>
        </w:rPr>
        <w:t xml:space="preserve"> </w:t>
      </w:r>
      <w:r w:rsidR="000A2049">
        <w:t>kann ebenfalls im GitHub-Repository gefunden werden.</w:t>
      </w:r>
    </w:p>
    <w:p w:rsidR="0057384F" w:rsidRDefault="00714561" w:rsidP="0057384F">
      <w:pPr>
        <w:pStyle w:val="berschrift3"/>
      </w:pPr>
      <w:bookmarkStart w:id="10" w:name="_Toc510225684"/>
      <w:r>
        <w:t xml:space="preserve">Berechnung Nährwerte und </w:t>
      </w:r>
      <w:r w:rsidR="0057384F">
        <w:t>Reimport in kochbar-Datenbank</w:t>
      </w:r>
      <w:bookmarkEnd w:id="10"/>
    </w:p>
    <w:p w:rsidR="00253E07" w:rsidRDefault="00714561" w:rsidP="00714561">
      <w:r>
        <w:t>Der letzte Schritt der Schnittstellenentwicklung bestand darin, mit der final angepass</w:t>
      </w:r>
      <w:r w:rsidR="00194AF7">
        <w:t>ten</w:t>
      </w:r>
      <w:r w:rsidR="00AC6748">
        <w:t xml:space="preserve"> </w:t>
      </w:r>
      <w:r w:rsidR="006610E6">
        <w:t xml:space="preserve">Software von </w:t>
      </w:r>
      <w:r w:rsidR="007B16DA">
        <w:t xml:space="preserve">Manuel </w:t>
      </w:r>
      <w:r w:rsidR="006610E6">
        <w:t>Ullmann</w:t>
      </w:r>
      <w:r>
        <w:t xml:space="preserve"> für die im </w:t>
      </w:r>
      <w:r w:rsidR="006610E6">
        <w:t>JSON-</w:t>
      </w:r>
      <w:r>
        <w:t>Format vorliegende</w:t>
      </w:r>
      <w:r w:rsidR="006610E6">
        <w:t>n</w:t>
      </w:r>
      <w:r>
        <w:t xml:space="preserve"> Rezepte die Nährwerte zu berechnen. </w:t>
      </w:r>
      <w:r w:rsidR="00AC6748">
        <w:t>D</w:t>
      </w:r>
      <w:r>
        <w:t>ieser Vorgang</w:t>
      </w:r>
      <w:r w:rsidR="00AC6748">
        <w:t xml:space="preserve"> steht</w:t>
      </w:r>
      <w:r>
        <w:t xml:space="preserve"> auch exemplarisch dafür</w:t>
      </w:r>
      <w:r w:rsidR="00194AF7">
        <w:t>,</w:t>
      </w:r>
      <w:r>
        <w:t xml:space="preserve"> wie zukünftig andere Entwickler und Benutzer mit der in dieser Arbeit entwickelten Schnittstelle interagieren können. </w:t>
      </w:r>
      <w:r w:rsidR="00AC6748">
        <w:t xml:space="preserve">Prinzipiell stützt sich die Bewertung auf </w:t>
      </w:r>
      <w:r w:rsidR="00EB3354">
        <w:t>zwei</w:t>
      </w:r>
      <w:r w:rsidR="00322240">
        <w:t xml:space="preserve"> weiteres</w:t>
      </w:r>
      <w:r w:rsidR="003A26D8">
        <w:t xml:space="preserve"> Python-</w:t>
      </w:r>
      <w:r w:rsidR="00AC6748">
        <w:t xml:space="preserve">Skript, </w:t>
      </w:r>
      <w:r w:rsidR="00AC6748" w:rsidRPr="00AC6748">
        <w:rPr>
          <w:b/>
        </w:rPr>
        <w:t>writeToDb.</w:t>
      </w:r>
      <w:r w:rsidR="00322240">
        <w:rPr>
          <w:b/>
        </w:rPr>
        <w:t>py</w:t>
      </w:r>
      <w:r w:rsidR="00EB3354">
        <w:rPr>
          <w:b/>
        </w:rPr>
        <w:t xml:space="preserve"> </w:t>
      </w:r>
      <w:r w:rsidR="00EB3354">
        <w:t xml:space="preserve">und </w:t>
      </w:r>
      <w:r w:rsidR="00EB3354">
        <w:rPr>
          <w:b/>
        </w:rPr>
        <w:t>parseJson.py</w:t>
      </w:r>
      <w:r w:rsidR="00253E07">
        <w:t xml:space="preserve">. </w:t>
      </w:r>
      <w:proofErr w:type="gramStart"/>
      <w:r w:rsidR="00253E07">
        <w:t>D</w:t>
      </w:r>
      <w:r w:rsidR="00EB3354">
        <w:t>iese</w:t>
      </w:r>
      <w:r w:rsidR="00322240">
        <w:t xml:space="preserve"> Skript</w:t>
      </w:r>
      <w:proofErr w:type="gramEnd"/>
      <w:r w:rsidR="00322240">
        <w:t xml:space="preserve"> </w:t>
      </w:r>
      <w:r w:rsidR="00EB3354">
        <w:t>sind</w:t>
      </w:r>
      <w:r w:rsidR="00322240">
        <w:t xml:space="preserve"> dafür zuständig</w:t>
      </w:r>
      <w:r w:rsidR="00253E07">
        <w:t>,</w:t>
      </w:r>
      <w:r w:rsidR="00322240">
        <w:t xml:space="preserve"> die Einträge</w:t>
      </w:r>
      <w:r w:rsidR="00253E07">
        <w:t>,</w:t>
      </w:r>
      <w:r w:rsidR="00322240">
        <w:t xml:space="preserve"> die in dem Array der </w:t>
      </w:r>
      <w:r w:rsidR="00322240" w:rsidRPr="00322240">
        <w:rPr>
          <w:b/>
        </w:rPr>
        <w:t>findnutr.py</w:t>
      </w:r>
      <w:r w:rsidR="00322240">
        <w:rPr>
          <w:b/>
        </w:rPr>
        <w:t xml:space="preserve"> </w:t>
      </w:r>
      <w:r w:rsidR="00322240">
        <w:t>gesichert wurden</w:t>
      </w:r>
      <w:r w:rsidR="00194AF7">
        <w:t>,</w:t>
      </w:r>
      <w:r w:rsidR="00322240">
        <w:t xml:space="preserve"> in eine neue Tabelle de</w:t>
      </w:r>
      <w:r w:rsidR="00216D50">
        <w:t>r Datenbank zu speichern. Die für</w:t>
      </w:r>
      <w:r w:rsidR="007B1DDE">
        <w:t xml:space="preserve"> diesen</w:t>
      </w:r>
      <w:r w:rsidR="00322240">
        <w:t xml:space="preserve"> Vorgang nötigen SQL-Befehle wurden dabei durch Wildcards maskiert</w:t>
      </w:r>
      <w:r w:rsidR="00216D50">
        <w:t>,</w:t>
      </w:r>
      <w:r w:rsidR="00322240">
        <w:t xml:space="preserve"> um der Gefahr durch SQL-Inj</w:t>
      </w:r>
      <w:r w:rsidR="00216D50">
        <w:t>ektion</w:t>
      </w:r>
      <w:r w:rsidR="00EB3354">
        <w:rPr>
          <w:rStyle w:val="Funotenzeichen"/>
        </w:rPr>
        <w:footnoteReference w:id="13"/>
      </w:r>
      <w:r w:rsidR="00216D50">
        <w:t xml:space="preserve"> entgegenzu</w:t>
      </w:r>
      <w:r w:rsidR="001C0449">
        <w:t xml:space="preserve">wirken. Im </w:t>
      </w:r>
      <w:r w:rsidR="00A6461D">
        <w:t>W</w:t>
      </w:r>
      <w:r w:rsidR="00322240">
        <w:t xml:space="preserve">eiteren überprüft die </w:t>
      </w:r>
      <w:r w:rsidR="00322240" w:rsidRPr="00322240">
        <w:rPr>
          <w:b/>
        </w:rPr>
        <w:t>writeToDb.py</w:t>
      </w:r>
      <w:r w:rsidR="00253E07" w:rsidRPr="00253E07">
        <w:t>-Datei</w:t>
      </w:r>
      <w:r w:rsidR="00253E07">
        <w:rPr>
          <w:b/>
        </w:rPr>
        <w:t>,</w:t>
      </w:r>
      <w:r w:rsidR="00322240">
        <w:rPr>
          <w:b/>
        </w:rPr>
        <w:t xml:space="preserve"> </w:t>
      </w:r>
      <w:r w:rsidR="00322240">
        <w:t>ob die passende Tabelle auf der Daten</w:t>
      </w:r>
      <w:r w:rsidR="00253E07">
        <w:t xml:space="preserve">bank bereits existiert und legt diese </w:t>
      </w:r>
      <w:r w:rsidR="001C0449">
        <w:t>notfalls</w:t>
      </w:r>
      <w:r w:rsidR="00253E07">
        <w:t xml:space="preserve"> </w:t>
      </w:r>
      <w:r w:rsidR="00322240">
        <w:t xml:space="preserve">an. Die eigentliche Berechnung wird nun durch den Aufruf </w:t>
      </w:r>
      <w:r w:rsidR="00A964C1">
        <w:t>der</w:t>
      </w:r>
      <w:r w:rsidR="00EB3354">
        <w:t xml:space="preserve"> </w:t>
      </w:r>
      <w:r w:rsidR="00EB3354" w:rsidRPr="00EB3354">
        <w:rPr>
          <w:b/>
        </w:rPr>
        <w:t>parseJson</w:t>
      </w:r>
      <w:r w:rsidR="00A964C1" w:rsidRPr="00EB3354">
        <w:rPr>
          <w:b/>
        </w:rPr>
        <w:t>.</w:t>
      </w:r>
      <w:r w:rsidR="00EB3354" w:rsidRPr="00EB3354">
        <w:rPr>
          <w:b/>
        </w:rPr>
        <w:t>py</w:t>
      </w:r>
      <w:r w:rsidR="00EB3354" w:rsidRPr="00253E07">
        <w:t xml:space="preserve"> </w:t>
      </w:r>
      <w:r w:rsidR="00253E07" w:rsidRPr="00253E07">
        <w:t>-Datei</w:t>
      </w:r>
      <w:r w:rsidR="00A964C1">
        <w:rPr>
          <w:b/>
        </w:rPr>
        <w:t xml:space="preserve"> </w:t>
      </w:r>
      <w:r w:rsidR="00A964C1">
        <w:t>gesta</w:t>
      </w:r>
      <w:r w:rsidR="003A26D8">
        <w:t>rtet</w:t>
      </w:r>
      <w:r w:rsidR="00EB3354">
        <w:t xml:space="preserve">, welche wiederum mit dem </w:t>
      </w:r>
      <w:r w:rsidR="00EB3354" w:rsidRPr="00EB3354">
        <w:rPr>
          <w:b/>
        </w:rPr>
        <w:t>writeToDb.py</w:t>
      </w:r>
      <w:r w:rsidR="00EB3354">
        <w:t xml:space="preserve"> kommuniziert</w:t>
      </w:r>
      <w:r w:rsidR="003A26D8">
        <w:t>. Dabei erwartet das Python-</w:t>
      </w:r>
      <w:r w:rsidR="00A964C1">
        <w:t xml:space="preserve">Skript nun ein oder mehrere Rezepte im </w:t>
      </w:r>
      <w:r w:rsidR="00253E07">
        <w:t>JSON-</w:t>
      </w:r>
      <w:r w:rsidR="00A964C1">
        <w:t xml:space="preserve">Dateiformat. Die Nährwerte der entsprechenden Gerichte werden berechnet und via </w:t>
      </w:r>
      <w:r w:rsidR="00A964C1" w:rsidRPr="00A964C1">
        <w:rPr>
          <w:b/>
        </w:rPr>
        <w:t>writeToDb.py</w:t>
      </w:r>
      <w:r w:rsidR="00253E07" w:rsidRPr="00253E07">
        <w:t>-Datei</w:t>
      </w:r>
      <w:r w:rsidR="00A964C1">
        <w:rPr>
          <w:b/>
        </w:rPr>
        <w:t xml:space="preserve"> </w:t>
      </w:r>
      <w:r w:rsidR="00A964C1">
        <w:t>in die neue Tabelle der Datenbank geschrieben. Zur Berechnung der Nährwerte des kochbar-Datensatzes wurde die Funktion 11-mal gestartet</w:t>
      </w:r>
      <w:r w:rsidR="00253E07">
        <w:t>,</w:t>
      </w:r>
      <w:r w:rsidR="00A964C1">
        <w:t xml:space="preserve"> mit jeweils 30000 unterschiedlichen Rezepten. Die Parallelisierung der Berechnung und dem </w:t>
      </w:r>
      <w:r w:rsidR="0082385E">
        <w:t>Einbringen</w:t>
      </w:r>
      <w:r w:rsidR="00A964C1">
        <w:t xml:space="preserve"> in die Datenbank kann</w:t>
      </w:r>
      <w:r w:rsidR="0082385E">
        <w:t xml:space="preserve"> auf zwei Wegen erreicht werden:</w:t>
      </w:r>
      <w:r w:rsidR="00A964C1">
        <w:t xml:space="preserve"> Entweder wird die </w:t>
      </w:r>
      <w:r w:rsidR="00A964C1" w:rsidRPr="00A964C1">
        <w:rPr>
          <w:b/>
        </w:rPr>
        <w:t>findnutr.py</w:t>
      </w:r>
      <w:r w:rsidR="00A964C1">
        <w:rPr>
          <w:b/>
        </w:rPr>
        <w:t xml:space="preserve"> </w:t>
      </w:r>
      <w:r w:rsidR="00A964C1">
        <w:t>manuell so oft wie nötig gestartet oder das im GitHub Repository beiliegen</w:t>
      </w:r>
      <w:r w:rsidR="00253E07">
        <w:t>de</w:t>
      </w:r>
      <w:r w:rsidR="003A26D8">
        <w:t xml:space="preserve"> Python-</w:t>
      </w:r>
      <w:r w:rsidR="00A964C1">
        <w:t xml:space="preserve">Skript </w:t>
      </w:r>
      <w:r w:rsidR="00A964C1" w:rsidRPr="00A964C1">
        <w:rPr>
          <w:b/>
        </w:rPr>
        <w:t>scriptHandler.py</w:t>
      </w:r>
      <w:r w:rsidR="00A964C1">
        <w:rPr>
          <w:b/>
        </w:rPr>
        <w:t xml:space="preserve"> </w:t>
      </w:r>
      <w:r w:rsidR="00A964C1">
        <w:t xml:space="preserve">wird genutzt. Das </w:t>
      </w:r>
      <w:r w:rsidR="00A964C1" w:rsidRPr="00A964C1">
        <w:rPr>
          <w:b/>
        </w:rPr>
        <w:t>scriptHandler.py</w:t>
      </w:r>
      <w:r w:rsidR="00253E07">
        <w:t>-</w:t>
      </w:r>
      <w:r w:rsidR="00A964C1">
        <w:t xml:space="preserve">Skript startet ein beliebiges </w:t>
      </w:r>
      <w:r w:rsidR="00EB3354">
        <w:t>anderes</w:t>
      </w:r>
      <w:r w:rsidR="00A964C1">
        <w:t xml:space="preserve"> Skript, beliebig oft, mit beliebigen Parametern. </w:t>
      </w:r>
    </w:p>
    <w:p w:rsidR="00714561" w:rsidRPr="00B95B24" w:rsidRDefault="006E0091" w:rsidP="00714561">
      <w:r w:rsidRPr="0001766C">
        <w:rPr>
          <w:i/>
        </w:rPr>
        <w:lastRenderedPageBreak/>
        <w:t>Abbildung 4</w:t>
      </w:r>
      <w:r>
        <w:t xml:space="preserve"> zeigt den Reimport</w:t>
      </w:r>
      <w:r w:rsidR="004C1833">
        <w:t>-</w:t>
      </w:r>
      <w:r>
        <w:t xml:space="preserve">Vorgang der Rezepte mit den entsprechenden Nährwerten. Dank Parallelisierung konnten innerhalb von 5 Stunden 309360 Rezepte auf ihre Nährwerte </w:t>
      </w:r>
      <w:r w:rsidR="0086657D">
        <w:t xml:space="preserve">hin </w:t>
      </w:r>
      <w:r>
        <w:t xml:space="preserve">untersucht und die Ergebnisse in </w:t>
      </w:r>
      <w:r w:rsidR="00EB3354">
        <w:t>eine lokale</w:t>
      </w:r>
      <w:r>
        <w:t xml:space="preserve"> Datenbank geschrieben werden.</w:t>
      </w:r>
      <w:r w:rsidR="0086657D">
        <w:t xml:space="preserve"> Auf diese Weis</w:t>
      </w:r>
      <w:r w:rsidR="00B95B24">
        <w:t xml:space="preserve">e können auch neue Rezept zur </w:t>
      </w:r>
      <w:r w:rsidR="00253E07">
        <w:t xml:space="preserve">bestehenden </w:t>
      </w:r>
      <w:r w:rsidR="00B95B24">
        <w:t xml:space="preserve">Datenbank hinzugefügt werden, </w:t>
      </w:r>
      <w:r w:rsidR="00C5710C">
        <w:t>indem</w:t>
      </w:r>
      <w:r w:rsidR="00B95B24">
        <w:t xml:space="preserve"> die Anwender lediglich</w:t>
      </w:r>
      <w:r w:rsidR="00C5710C">
        <w:t xml:space="preserve"> -</w:t>
      </w:r>
      <w:r w:rsidR="00B95B24">
        <w:t xml:space="preserve"> wie oben beschrieben</w:t>
      </w:r>
      <w:r w:rsidR="00C5710C">
        <w:t xml:space="preserve"> -</w:t>
      </w:r>
      <w:r w:rsidR="00B95B24">
        <w:t xml:space="preserve"> das </w:t>
      </w:r>
      <w:r w:rsidR="00B95B24" w:rsidRPr="00B95B24">
        <w:rPr>
          <w:b/>
        </w:rPr>
        <w:t>findnutr.py</w:t>
      </w:r>
      <w:r w:rsidR="00B95B24">
        <w:t xml:space="preserve"> Skript mit einer passenden </w:t>
      </w:r>
      <w:r w:rsidR="00253E07">
        <w:t>JSON</w:t>
      </w:r>
      <w:r w:rsidR="0086657D">
        <w:t>-</w:t>
      </w:r>
      <w:r w:rsidR="00B95B24">
        <w:t>Datei aufrufen</w:t>
      </w:r>
      <w:r w:rsidR="00253E07">
        <w:t xml:space="preserve"> müssen</w:t>
      </w:r>
      <w:r w:rsidR="00B95B24">
        <w:t xml:space="preserve">. Die Formatierung der </w:t>
      </w:r>
      <w:r w:rsidR="0086657D">
        <w:t>JSON-</w:t>
      </w:r>
      <w:r w:rsidR="00B95B24">
        <w:t xml:space="preserve"> Datei kann dabei der im GitHub-Repository zu findenden </w:t>
      </w:r>
      <w:proofErr w:type="spellStart"/>
      <w:proofErr w:type="gramStart"/>
      <w:r w:rsidR="00B95B24" w:rsidRPr="00B95B24">
        <w:rPr>
          <w:b/>
        </w:rPr>
        <w:t>test</w:t>
      </w:r>
      <w:r w:rsidR="00253E07">
        <w:rPr>
          <w:b/>
        </w:rPr>
        <w:t>parse</w:t>
      </w:r>
      <w:r w:rsidR="00B95B24" w:rsidRPr="00B95B24">
        <w:rPr>
          <w:b/>
        </w:rPr>
        <w:t>.json</w:t>
      </w:r>
      <w:proofErr w:type="spellEnd"/>
      <w:proofErr w:type="gramEnd"/>
      <w:r w:rsidR="00B95B24">
        <w:rPr>
          <w:b/>
        </w:rPr>
        <w:t xml:space="preserve"> </w:t>
      </w:r>
      <w:r w:rsidR="00B95B24">
        <w:t xml:space="preserve">entnommen werden. </w:t>
      </w:r>
    </w:p>
    <w:p w:rsidR="006E0091" w:rsidRPr="006E0091" w:rsidRDefault="006E0091" w:rsidP="006E0091">
      <w:pPr>
        <w:pStyle w:val="Folgeabsatz"/>
      </w:pPr>
    </w:p>
    <w:p w:rsidR="006E0091" w:rsidRDefault="006E0091" w:rsidP="006E0091">
      <w:pPr>
        <w:pStyle w:val="Folgeabsatz"/>
      </w:pPr>
      <w:r>
        <w:rPr>
          <w:noProof/>
        </w:rPr>
        <w:drawing>
          <wp:inline distT="0" distB="0" distL="0" distR="0">
            <wp:extent cx="5391150" cy="3219450"/>
            <wp:effectExtent l="0" t="0" r="0" b="0"/>
            <wp:docPr id="5" name="Grafik 5" descr="C:\Users\Daveberth\AppData\Local\Microsoft\Windows\INetCache\Content.Word\im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eberth\AppData\Local\Microsoft\Windows\INetCache\Content.Word\impo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inline>
        </w:drawing>
      </w:r>
    </w:p>
    <w:p w:rsidR="006E0091" w:rsidRDefault="006E0091" w:rsidP="006E0091">
      <w:pPr>
        <w:pStyle w:val="Folgeabsatz"/>
        <w:jc w:val="center"/>
        <w:rPr>
          <w:i/>
          <w:sz w:val="20"/>
        </w:rPr>
      </w:pPr>
      <w:r>
        <w:rPr>
          <w:i/>
          <w:sz w:val="20"/>
        </w:rPr>
        <w:t>Abbildung 4: Reimport der Rezept-Nährwert-Kombination</w:t>
      </w:r>
    </w:p>
    <w:p w:rsidR="006E0091" w:rsidRDefault="006E0091" w:rsidP="006E0091">
      <w:pPr>
        <w:pStyle w:val="Folgeabsatz"/>
        <w:jc w:val="center"/>
        <w:rPr>
          <w:i/>
          <w:sz w:val="20"/>
        </w:rPr>
      </w:pPr>
    </w:p>
    <w:p w:rsidR="006E0091" w:rsidRPr="006E0091" w:rsidRDefault="006E0091" w:rsidP="006E0091"/>
    <w:p w:rsidR="006E0091" w:rsidRPr="006E0091" w:rsidRDefault="00253E07" w:rsidP="006E0091">
      <w:r>
        <w:t>Zuletzt muss für den</w:t>
      </w:r>
      <w:r w:rsidR="006E0091">
        <w:t xml:space="preserve"> </w:t>
      </w:r>
      <w:r>
        <w:t xml:space="preserve">Reimport </w:t>
      </w:r>
      <w:r w:rsidR="006E0091">
        <w:t>die eben angelegte Tabelle noch als SQL-Dump exportiert werden, um später auf dem Universitätsserver integriert werden zu können</w:t>
      </w:r>
      <w:r w:rsidR="001E61B7">
        <w:t xml:space="preserve"> </w:t>
      </w:r>
    </w:p>
    <w:p w:rsidR="006E0091" w:rsidRPr="006E0091" w:rsidRDefault="006E0091" w:rsidP="006E0091">
      <w:pPr>
        <w:pStyle w:val="Folgeabsatz"/>
      </w:pPr>
    </w:p>
    <w:p w:rsidR="005F213A" w:rsidRDefault="005F213A" w:rsidP="005F213A">
      <w:pPr>
        <w:pStyle w:val="berschrift2"/>
      </w:pPr>
      <w:bookmarkStart w:id="11" w:name="_Toc510225685"/>
      <w:r>
        <w:t>Entwicklung User Interface</w:t>
      </w:r>
      <w:r w:rsidR="007D4698">
        <w:t xml:space="preserve"> und Frontend</w:t>
      </w:r>
      <w:bookmarkEnd w:id="11"/>
      <w:r w:rsidR="007D4698">
        <w:t xml:space="preserve"> </w:t>
      </w:r>
    </w:p>
    <w:p w:rsidR="007D4698" w:rsidRDefault="007D4698" w:rsidP="007D4698">
      <w:r>
        <w:t xml:space="preserve">Um Benutzern nun schließlich eine Möglichkeit zu geben mit den berechnete Nährwertdaten zu interagieren wurde im Rahmen der vorliegenden Arbeit ein Frontend inklusive </w:t>
      </w:r>
      <w:r>
        <w:lastRenderedPageBreak/>
        <w:t xml:space="preserve">User Interface entwickelt. Dabei bietet dieses dem User die Möglichkeit in einer Suchleiste nach Rezepte zu suchen, diese auszuwählen und in seinem </w:t>
      </w:r>
      <w:r w:rsidR="0001766C">
        <w:t xml:space="preserve">Dashboard abzulegen. Im </w:t>
      </w:r>
      <w:proofErr w:type="spellStart"/>
      <w:r w:rsidR="0001766C">
        <w:t>Userview</w:t>
      </w:r>
      <w:proofErr w:type="spellEnd"/>
      <w:r w:rsidR="0001766C">
        <w:t>, also dem Dashboard, wird dem Benutzer an Hand seiner eindeutigen Benutzer-ID</w:t>
      </w:r>
      <w:r w:rsidR="0001766C">
        <w:rPr>
          <w:rStyle w:val="Funotenzeichen"/>
        </w:rPr>
        <w:footnoteReference w:id="14"/>
      </w:r>
      <w:r w:rsidR="0001766C">
        <w:t xml:space="preserve">, sein personalisierter Nährstoffbedarf für den heutigen Tag gezeigt, </w:t>
      </w:r>
      <w:r w:rsidR="0001766C" w:rsidRPr="0001766C">
        <w:rPr>
          <w:i/>
        </w:rPr>
        <w:t xml:space="preserve">Abbildung 5 </w:t>
      </w:r>
      <w:r w:rsidR="0001766C">
        <w:t xml:space="preserve">zeigt dies. </w:t>
      </w:r>
    </w:p>
    <w:p w:rsidR="0001766C" w:rsidRDefault="0001766C" w:rsidP="0001766C">
      <w:pPr>
        <w:pStyle w:val="Folgeabsatz"/>
      </w:pPr>
    </w:p>
    <w:p w:rsidR="0001766C" w:rsidRDefault="0001766C" w:rsidP="0001766C">
      <w:pPr>
        <w:pStyle w:val="Folgeabsatz"/>
        <w:jc w:val="center"/>
      </w:pPr>
      <w:r>
        <w:rPr>
          <w:noProof/>
        </w:rPr>
        <w:drawing>
          <wp:inline distT="0" distB="0" distL="0" distR="0">
            <wp:extent cx="5400675" cy="3619500"/>
            <wp:effectExtent l="0" t="0" r="9525" b="0"/>
            <wp:docPr id="6" name="Grafik 6" descr="C:\Users\Daveberth\AppData\Local\Microsoft\Windows\INetCache\Content.Word\DeinNährw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berth\AppData\Local\Microsoft\Windows\INetCache\Content.Word\DeinNährwer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3619500"/>
                    </a:xfrm>
                    <a:prstGeom prst="rect">
                      <a:avLst/>
                    </a:prstGeom>
                    <a:noFill/>
                    <a:ln>
                      <a:noFill/>
                    </a:ln>
                  </pic:spPr>
                </pic:pic>
              </a:graphicData>
            </a:graphic>
          </wp:inline>
        </w:drawing>
      </w:r>
    </w:p>
    <w:p w:rsidR="0001766C" w:rsidRDefault="0001766C" w:rsidP="0001766C">
      <w:pPr>
        <w:pStyle w:val="Folgeabsatz"/>
        <w:jc w:val="center"/>
        <w:rPr>
          <w:i/>
          <w:sz w:val="20"/>
        </w:rPr>
      </w:pPr>
      <w:r>
        <w:rPr>
          <w:i/>
          <w:sz w:val="20"/>
        </w:rPr>
        <w:t xml:space="preserve">Abbildung 6: </w:t>
      </w:r>
      <w:proofErr w:type="spellStart"/>
      <w:r>
        <w:rPr>
          <w:i/>
          <w:sz w:val="20"/>
        </w:rPr>
        <w:t>Userview</w:t>
      </w:r>
      <w:proofErr w:type="spellEnd"/>
      <w:r>
        <w:rPr>
          <w:i/>
          <w:sz w:val="20"/>
        </w:rPr>
        <w:t>: Täglicher Nährwertverbrauch</w:t>
      </w:r>
    </w:p>
    <w:p w:rsidR="0001766C" w:rsidRDefault="0001766C" w:rsidP="0001766C">
      <w:pPr>
        <w:pStyle w:val="Folgeabsatz"/>
        <w:rPr>
          <w:i/>
          <w:sz w:val="20"/>
        </w:rPr>
      </w:pPr>
    </w:p>
    <w:p w:rsidR="0001766C" w:rsidRDefault="00DA536C" w:rsidP="0001766C">
      <w:r>
        <w:t>Die Entwicklung des User Interfaces lehnte sich dabei an dem Model-View-Controller</w:t>
      </w:r>
      <w:r>
        <w:rPr>
          <w:rStyle w:val="Funotenzeichen"/>
        </w:rPr>
        <w:footnoteReference w:id="15"/>
      </w:r>
      <w:r>
        <w:t xml:space="preserve"> (auch: MVC) Entwurfsmuster an. Das MVC-Muster trennt dabei konzipierte Software, wie etwa Webapplikationen, in das Datenmodell (Model), die Darstellung (View) und die Programmsteuerung (Controller). Durch die Trennung der einzelnen Programmteile versprechen Anwendungen die auf Basis eines MVC-Entwurfsmusters entwickelt wurden, eine einfachere Erweiterung der Funktionalitäten. </w:t>
      </w:r>
      <w:r w:rsidR="00B275C6">
        <w:t xml:space="preserve">Bereits vor dem Ablegen in das individuelle Dashboard hat der Benutzer die Möglichkeit die Nährwerte der gesuchten </w:t>
      </w:r>
      <w:r w:rsidR="00B275C6">
        <w:lastRenderedPageBreak/>
        <w:t xml:space="preserve">Speise zu betrachten. Diese werden schon im Suchergebnis angezeigt, so hat der Anwender die Möglichkeit Speichen zu wählen die zu seinem persönlichen Ernährungsziel passen, wie etwa Gerichte mit wenig Kohlenhydraten oder Speisen mit hohem Fettanteil. In seiner aktuellen Form bietet das User Interface also zwei realistische Einsatzszenarien an. </w:t>
      </w:r>
    </w:p>
    <w:p w:rsidR="00B275C6" w:rsidRDefault="00B275C6" w:rsidP="00B275C6">
      <w:pPr>
        <w:pStyle w:val="Folgeabsatz"/>
        <w:numPr>
          <w:ilvl w:val="0"/>
          <w:numId w:val="50"/>
        </w:numPr>
      </w:pPr>
      <w:r>
        <w:t xml:space="preserve">Der Benutzer kann Speisen welche er bereits gegessen hat suchen, diese auswählen (und damit im Dashboard ablegen) und erhalt so Auskunft über den Stand seines täglichen Nährstoffbedarfs. </w:t>
      </w:r>
    </w:p>
    <w:p w:rsidR="00B275C6" w:rsidRDefault="00B275C6" w:rsidP="00B275C6">
      <w:pPr>
        <w:pStyle w:val="Folgeabsatz"/>
        <w:numPr>
          <w:ilvl w:val="0"/>
          <w:numId w:val="50"/>
        </w:numPr>
      </w:pPr>
      <w:r>
        <w:t xml:space="preserve">Der Benutzer kann nach Speisen suchen die er gerne Essen möchte. Die Nährwertangaben der Gerichte werden bereits im Suchergebnis angezeigt. Der Nutzer kann nun für sich selbst entscheiden ob er die Speise auswählen möchte. Für den Fall das der Anwender eine Speise aus der Ergebnisliste auswählt wird dieser erneut im Dashboard ablegt. </w:t>
      </w:r>
    </w:p>
    <w:p w:rsidR="00B275C6" w:rsidRDefault="00B275C6" w:rsidP="00B275C6">
      <w:pPr>
        <w:pStyle w:val="Folgeabsatz"/>
        <w:ind w:left="1117" w:firstLine="0"/>
      </w:pPr>
    </w:p>
    <w:p w:rsidR="00B275C6" w:rsidRDefault="00B275C6" w:rsidP="00B275C6">
      <w:r w:rsidRPr="00B275C6">
        <w:rPr>
          <w:i/>
        </w:rPr>
        <w:t>Abbildung 6</w:t>
      </w:r>
      <w:r>
        <w:t xml:space="preserve"> zeigt die Ergebnisanzeige einer Suche nach Gerichten. </w:t>
      </w:r>
    </w:p>
    <w:p w:rsidR="00D25D1B" w:rsidRPr="00D25D1B" w:rsidRDefault="00D25D1B" w:rsidP="00D25D1B">
      <w:pPr>
        <w:pStyle w:val="Folgeabsatz"/>
      </w:pPr>
    </w:p>
    <w:p w:rsidR="00D25D1B" w:rsidRDefault="00D25D1B" w:rsidP="00D25D1B">
      <w:pPr>
        <w:pStyle w:val="Folgeabsatz"/>
        <w:jc w:val="center"/>
      </w:pPr>
      <w:r>
        <w:rPr>
          <w:noProof/>
        </w:rPr>
        <w:drawing>
          <wp:inline distT="0" distB="0" distL="0" distR="0" wp14:anchorId="3692945F" wp14:editId="255E8EA0">
            <wp:extent cx="5399405" cy="2912745"/>
            <wp:effectExtent l="0" t="0" r="0" b="190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2912745"/>
                    </a:xfrm>
                    <a:prstGeom prst="rect">
                      <a:avLst/>
                    </a:prstGeom>
                  </pic:spPr>
                </pic:pic>
              </a:graphicData>
            </a:graphic>
          </wp:inline>
        </w:drawing>
      </w:r>
    </w:p>
    <w:p w:rsidR="00D25D1B" w:rsidRPr="00D25D1B" w:rsidRDefault="00D25D1B" w:rsidP="00D25D1B">
      <w:pPr>
        <w:pStyle w:val="Folgeabsatz"/>
        <w:jc w:val="center"/>
        <w:rPr>
          <w:i/>
          <w:sz w:val="20"/>
        </w:rPr>
      </w:pPr>
      <w:r>
        <w:rPr>
          <w:i/>
          <w:sz w:val="20"/>
        </w:rPr>
        <w:t>Abbildung 6: Ergebnis einer Rezeptsuche im User Interface</w:t>
      </w:r>
    </w:p>
    <w:p w:rsidR="00B95B24" w:rsidRDefault="00B95B24" w:rsidP="00B95B24">
      <w:pPr>
        <w:pStyle w:val="berschrift1"/>
      </w:pPr>
      <w:bookmarkStart w:id="12" w:name="_Toc510225686"/>
      <w:r>
        <w:t>Zusammenfassung und Ausblick</w:t>
      </w:r>
      <w:bookmarkEnd w:id="12"/>
      <w:r>
        <w:t xml:space="preserve"> </w:t>
      </w:r>
    </w:p>
    <w:p w:rsidR="008B27F2" w:rsidRDefault="00B95B24" w:rsidP="00B95B24">
      <w:r>
        <w:t xml:space="preserve">Dieses Kapitel soll die vorliegende Arbeit noch einmal zusammenfassen und zusätzlich einen Ausblick auf mögliche </w:t>
      </w:r>
      <w:r w:rsidR="008B27F2">
        <w:t>anknüpfende</w:t>
      </w:r>
      <w:r>
        <w:t xml:space="preserve"> Arbeiten geben. </w:t>
      </w:r>
    </w:p>
    <w:p w:rsidR="00315FE2" w:rsidRDefault="00B95B24" w:rsidP="00B95B24">
      <w:r>
        <w:lastRenderedPageBreak/>
        <w:t>Es konnte gezeigt werden, wie mit Hilfe de</w:t>
      </w:r>
      <w:r w:rsidR="008B0413">
        <w:t xml:space="preserve">r von </w:t>
      </w:r>
      <w:r w:rsidR="008B27F2">
        <w:t>Ullmann entwickelter</w:t>
      </w:r>
      <w:r>
        <w:t xml:space="preserve"> Software c</w:t>
      </w:r>
      <w:r w:rsidR="008B27F2">
        <w:t>a.</w:t>
      </w:r>
      <w:r>
        <w:t xml:space="preserve"> 300</w:t>
      </w:r>
      <w:r w:rsidR="008B27F2">
        <w:t>.</w:t>
      </w:r>
      <w:r>
        <w:t>000 Rezepte auf ihre Nährwe</w:t>
      </w:r>
      <w:r w:rsidR="00FF2C62">
        <w:t xml:space="preserve">rte hin untersucht wurden. Des </w:t>
      </w:r>
      <w:r w:rsidR="007A7258">
        <w:t>W</w:t>
      </w:r>
      <w:r>
        <w:t>eiteren wurden die errechneten Nährwerte in einer neuen Tabelle der kochbar-Datenbank gesichert</w:t>
      </w:r>
      <w:r w:rsidR="00FF2C62">
        <w:t>; dies</w:t>
      </w:r>
      <w:r>
        <w:t xml:space="preserve"> er</w:t>
      </w:r>
      <w:r w:rsidR="00FF2C62">
        <w:t xml:space="preserve">möglicht </w:t>
      </w:r>
      <w:r>
        <w:t>anderen Seminarteilnehmern oder künftigen Entwicklern einen direkten und einfach</w:t>
      </w:r>
      <w:r w:rsidR="008B27F2">
        <w:t>en</w:t>
      </w:r>
      <w:r>
        <w:t xml:space="preserve"> Zugriff auf die entsprechenden Werte, ohne diese selbstständig berechnen zu müssen. </w:t>
      </w:r>
      <w:r w:rsidR="008B27F2">
        <w:t>Zudem konnte</w:t>
      </w:r>
      <w:r>
        <w:t xml:space="preserve"> in dieser Arbeit demonstriert werden</w:t>
      </w:r>
      <w:r w:rsidR="008B27F2">
        <w:t>,</w:t>
      </w:r>
      <w:r>
        <w:t xml:space="preserve"> wie Anwender zukünftig auch Rezepte bewerten können</w:t>
      </w:r>
      <w:r w:rsidR="008B27F2">
        <w:t>, ohne</w:t>
      </w:r>
      <w:r>
        <w:t xml:space="preserve"> dass diese zwingend dem R</w:t>
      </w:r>
      <w:r w:rsidRPr="00B95B24">
        <w:t>epertoire</w:t>
      </w:r>
      <w:r>
        <w:t xml:space="preserve"> der Internetseite </w:t>
      </w:r>
      <w:r w:rsidRPr="003A26D8">
        <w:t>www.chefkoch.de</w:t>
      </w:r>
      <w:r>
        <w:t xml:space="preserve"> entspringen. Die Rezepte oder Gerichte müssen dazu lediglich in einer passenden </w:t>
      </w:r>
      <w:r w:rsidR="008B27F2">
        <w:t>JSON-</w:t>
      </w:r>
      <w:r>
        <w:t>Datei vorliegen. Im zweiten und dritten</w:t>
      </w:r>
      <w:r w:rsidR="00362F3E">
        <w:t xml:space="preserve"> praktischen</w:t>
      </w:r>
      <w:r>
        <w:t xml:space="preserve"> Teil dieser Arbeit wurde ein Interface zur Kommunikation mit der kochbar-Datenbank entwickelt und präsentiert. Dabei hat der Anwender die Möglichkeit</w:t>
      </w:r>
      <w:r w:rsidR="007A7258">
        <w:t>,</w:t>
      </w:r>
      <w:r>
        <w:t xml:space="preserve"> Rezepte aus der Datenbank zu suchen und diese in seinem Dashboard, also in seinem persönlichen Bereich, abzulegen. Das Dashboard des Users zeigt dabei seinen täglichen Bedarf an verschiedenen Nährstoffen an und trifft auch eine Aussage darüber</w:t>
      </w:r>
      <w:r w:rsidR="00315FE2">
        <w:t>,</w:t>
      </w:r>
      <w:r>
        <w:t xml:space="preserve"> wieviel der User davon durch au</w:t>
      </w:r>
      <w:r w:rsidR="00362F3E">
        <w:t>sgewählte Mahlzeiten</w:t>
      </w:r>
      <w:r w:rsidR="00EB3354">
        <w:t xml:space="preserve"> bereits</w:t>
      </w:r>
      <w:r w:rsidR="00362F3E">
        <w:t xml:space="preserve"> aufgenommen hat. Die in Kapitel 3.1 vorgestellten Projektziele sind damit in vollem Umfang erfüllt worden. </w:t>
      </w:r>
    </w:p>
    <w:p w:rsidR="00362F3E" w:rsidRDefault="00315FE2" w:rsidP="00B95B24">
      <w:r>
        <w:t>Leider</w:t>
      </w:r>
      <w:r w:rsidR="00362F3E">
        <w:t xml:space="preserve"> haben sich während der Projektdurchführung einige Schwachstellen und kon</w:t>
      </w:r>
      <w:r w:rsidR="007A7258">
        <w:t>zeptionelle Fehler mit</w:t>
      </w:r>
      <w:r w:rsidR="00362F3E">
        <w:t xml:space="preserve"> der eingesetzten Methodik aber auch </w:t>
      </w:r>
      <w:r w:rsidR="003A26D8">
        <w:t>bei</w:t>
      </w:r>
      <w:r w:rsidR="00362F3E">
        <w:t xml:space="preserve"> </w:t>
      </w:r>
      <w:r w:rsidR="00674A33">
        <w:t>den verwendeten Programmen</w:t>
      </w:r>
      <w:r w:rsidR="007A7258">
        <w:t xml:space="preserve"> und Skripten</w:t>
      </w:r>
      <w:r w:rsidR="00362F3E">
        <w:t xml:space="preserve"> </w:t>
      </w:r>
      <w:r w:rsidR="007A7258">
        <w:t>aufgetan</w:t>
      </w:r>
      <w:r w:rsidR="00362F3E">
        <w:t>. Diese sollen im Folgenden kurz aufgezeigt</w:t>
      </w:r>
      <w:r w:rsidR="007D4ACF">
        <w:t xml:space="preserve"> werden,</w:t>
      </w:r>
      <w:r w:rsidR="00362F3E">
        <w:t xml:space="preserve"> um damit eventuelle Ansatzpunkte für zukünftige Projekte und Arbeiten zu liefern. </w:t>
      </w:r>
    </w:p>
    <w:p w:rsidR="00362F3E" w:rsidRDefault="00362F3E" w:rsidP="00362F3E">
      <w:pPr>
        <w:pStyle w:val="berschrift2"/>
      </w:pPr>
      <w:bookmarkStart w:id="13" w:name="_Toc510225687"/>
      <w:r>
        <w:t>Optimierung der Datenbanksuche</w:t>
      </w:r>
      <w:bookmarkEnd w:id="13"/>
      <w:r>
        <w:t xml:space="preserve"> </w:t>
      </w:r>
    </w:p>
    <w:p w:rsidR="00674A33" w:rsidRDefault="00315FE2" w:rsidP="00362F3E">
      <w:r>
        <w:t>In der aktuellen Version</w:t>
      </w:r>
      <w:r w:rsidR="00362F3E">
        <w:t xml:space="preserve"> de</w:t>
      </w:r>
      <w:r>
        <w:t>s in dieser Arbeit entwickelten</w:t>
      </w:r>
      <w:r w:rsidR="00362F3E">
        <w:t xml:space="preserve"> </w:t>
      </w:r>
      <w:r>
        <w:t>UIs (User Interface)</w:t>
      </w:r>
      <w:r w:rsidR="00362F3E">
        <w:t xml:space="preserve"> gibt es </w:t>
      </w:r>
      <w:r>
        <w:t>keine</w:t>
      </w:r>
      <w:r w:rsidR="00362F3E">
        <w:t xml:space="preserve"> Möglichkeit</w:t>
      </w:r>
      <w:r w:rsidR="005C2321">
        <w:t>,</w:t>
      </w:r>
      <w:r w:rsidR="00362F3E">
        <w:t xml:space="preserve"> die Datenbank nach Rezeptbestandteilen </w:t>
      </w:r>
      <w:r>
        <w:t>bzw.</w:t>
      </w:r>
      <w:r w:rsidR="00362F3E">
        <w:t xml:space="preserve"> nach bestimmten Zutaten zu durchsuchen. Während des Suchvorgangs wird ledigli</w:t>
      </w:r>
      <w:r w:rsidR="005C2321">
        <w:t xml:space="preserve">ch die Spalte des Rezepttitels </w:t>
      </w:r>
      <w:r w:rsidR="00362F3E">
        <w:t xml:space="preserve">des Gerichts </w:t>
      </w:r>
      <w:r w:rsidR="005C2321">
        <w:t>bzw.</w:t>
      </w:r>
      <w:r w:rsidR="00362F3E">
        <w:t xml:space="preserve"> der Mahlzeit durchsucht</w:t>
      </w:r>
      <w:r w:rsidR="005C2321">
        <w:t>, also der eindeutige Identifier</w:t>
      </w:r>
      <w:r w:rsidR="00362F3E">
        <w:t>. Dies hat den Hintergrund, dass s</w:t>
      </w:r>
      <w:r>
        <w:t>ich das Durchsuchen der Zutaten-</w:t>
      </w:r>
      <w:r w:rsidR="00362F3E">
        <w:t xml:space="preserve">Spalte von ca. 300000 Rezepten als extrem ineffizient erwiesen hat. </w:t>
      </w:r>
      <w:r w:rsidR="00674A33">
        <w:t xml:space="preserve">Zu Gunsten der Responsivität des Interfaces und der </w:t>
      </w:r>
      <w:r w:rsidR="00D43091">
        <w:t>gemachten</w:t>
      </w:r>
      <w:r w:rsidR="00674A33">
        <w:t xml:space="preserve"> User Experience implementiert diese Arbeit lediglich eine Suche in der Titelspalte. Es wäre aber durchaus wünschenswert,</w:t>
      </w:r>
      <w:r w:rsidR="001E61B7">
        <w:t xml:space="preserve"> </w:t>
      </w:r>
      <w:r w:rsidR="00674A33">
        <w:t>das</w:t>
      </w:r>
      <w:r w:rsidR="001E61B7">
        <w:t>s</w:t>
      </w:r>
      <w:r w:rsidR="00674A33">
        <w:t xml:space="preserve"> User auch nach bestimmten Zuta</w:t>
      </w:r>
      <w:r w:rsidR="00525842">
        <w:t>ten suchen oder diese im Bedarfsfall</w:t>
      </w:r>
      <w:r w:rsidR="00674A33">
        <w:t xml:space="preserve"> auch ausschließen können, </w:t>
      </w:r>
      <w:r w:rsidR="00525842">
        <w:t>ohne</w:t>
      </w:r>
      <w:r w:rsidR="001E61B7">
        <w:t xml:space="preserve"> dass</w:t>
      </w:r>
      <w:r w:rsidR="00674A33">
        <w:t xml:space="preserve"> diese </w:t>
      </w:r>
      <w:r w:rsidR="00674A33">
        <w:lastRenderedPageBreak/>
        <w:t xml:space="preserve">zwingend im Namen des Gerichts vorkommen. </w:t>
      </w:r>
      <w:r>
        <w:t>Daher wäre d</w:t>
      </w:r>
      <w:r w:rsidR="00674A33">
        <w:t xml:space="preserve">ie Entwicklung einer performanten Volltextsuche der Inhaltsstoffspalte für die kochbar-Datenbank eine mögliche Thematik für zukünftige Arbeiten. </w:t>
      </w:r>
    </w:p>
    <w:p w:rsidR="00674A33" w:rsidRDefault="00674A33" w:rsidP="00362F3E"/>
    <w:p w:rsidR="00674A33" w:rsidRDefault="00674A33" w:rsidP="00674A33">
      <w:pPr>
        <w:pStyle w:val="berschrift2"/>
      </w:pPr>
      <w:bookmarkStart w:id="14" w:name="_Toc510225688"/>
      <w:r>
        <w:t>Optimierung des Datenbankdesigns</w:t>
      </w:r>
      <w:bookmarkEnd w:id="14"/>
    </w:p>
    <w:p w:rsidR="00B95B24" w:rsidRDefault="00F03F1C" w:rsidP="00674A33">
      <w:r>
        <w:t>Die vorliegende</w:t>
      </w:r>
      <w:r w:rsidR="00674A33">
        <w:t xml:space="preserve">, von uns entwickelte Tabelle, also die </w:t>
      </w:r>
      <w:r>
        <w:t>der</w:t>
      </w:r>
      <w:r w:rsidR="00674A33">
        <w:t xml:space="preserve"> Zuordnung von Rezepttitel</w:t>
      </w:r>
      <w:r>
        <w:t>n</w:t>
      </w:r>
      <w:r w:rsidR="00674A33">
        <w:t xml:space="preserve"> und Nährwerte</w:t>
      </w:r>
      <w:r>
        <w:t>n,</w:t>
      </w:r>
      <w:r w:rsidR="00674A33">
        <w:t xml:space="preserve"> verzichtet auf die Verwendung von </w:t>
      </w:r>
      <w:r w:rsidR="001E61B7">
        <w:t>traditionellen</w:t>
      </w:r>
      <w:r w:rsidR="00674A33">
        <w:t xml:space="preserve"> Datenbankattribute</w:t>
      </w:r>
      <w:r>
        <w:t>n</w:t>
      </w:r>
      <w:r w:rsidR="00674A33">
        <w:t xml:space="preserve">. So wird in der Tabelle keine Referenz auf die eigentlich ursprüngliche Rezepttabelle angelegt. </w:t>
      </w:r>
      <w:r>
        <w:t>Üblicherweise</w:t>
      </w:r>
      <w:r w:rsidR="001E61B7">
        <w:t xml:space="preserve"> </w:t>
      </w:r>
      <w:r w:rsidR="009519DC">
        <w:t>müsste</w:t>
      </w:r>
      <w:r w:rsidR="001E61B7">
        <w:t xml:space="preserve"> hier der Titel der Rezepte in der Tabelle als FOREIGN KEY gesetzt</w:t>
      </w:r>
      <w:r w:rsidR="009519DC">
        <w:t xml:space="preserve"> werden</w:t>
      </w:r>
      <w:r w:rsidR="00525842">
        <w:t xml:space="preserve">. Da </w:t>
      </w:r>
      <w:r w:rsidR="001E61B7">
        <w:t xml:space="preserve">dies </w:t>
      </w:r>
      <w:r w:rsidR="00525842">
        <w:t xml:space="preserve">jedoch </w:t>
      </w:r>
      <w:r w:rsidR="001E61B7">
        <w:t xml:space="preserve">die Modularität der entstandenen Tabelle gemindert hätte und </w:t>
      </w:r>
      <w:r w:rsidR="00525842">
        <w:t xml:space="preserve">zudem </w:t>
      </w:r>
      <w:r w:rsidR="001E61B7">
        <w:t xml:space="preserve">der mögliche Einsatzzweck der Tabelle über den Rahmen dieses Projektes hinausgeht, wurde </w:t>
      </w:r>
      <w:r w:rsidR="00525842">
        <w:t xml:space="preserve">darauf verzichtet, </w:t>
      </w:r>
      <w:r w:rsidR="001E61B7">
        <w:t>einen FOREIGN KEY auf den PRIMARY KEY der ursprünglichen Rezepttabelle zu setzen. Ähnlich verhält es sich auch mit den gewählten Datentypen der Spalten der neuen Tabelle. Diese sind möglichst variabel und flexibel gehalten</w:t>
      </w:r>
      <w:r w:rsidR="00525842">
        <w:t>,</w:t>
      </w:r>
      <w:r w:rsidR="001E61B7">
        <w:t xml:space="preserve"> um Anpassungen in der Tabelle a</w:t>
      </w:r>
      <w:r w:rsidR="00525842">
        <w:t>uch für andere Entwickler so einfach</w:t>
      </w:r>
      <w:r w:rsidR="001E61B7">
        <w:t xml:space="preserve"> wie </w:t>
      </w:r>
      <w:r w:rsidR="00525842">
        <w:t>möglich</w:t>
      </w:r>
      <w:r w:rsidR="001E61B7">
        <w:t xml:space="preserve"> zu gestalten. Für spätere Arbeiten wäre es sicherlich erstrebens</w:t>
      </w:r>
      <w:r w:rsidR="00525842">
        <w:t xml:space="preserve">wert, </w:t>
      </w:r>
      <w:r w:rsidR="001E61B7">
        <w:t>das Datenbankdesign entsprechen</w:t>
      </w:r>
      <w:r w:rsidR="007C729F">
        <w:t xml:space="preserve">d zu optimieren. </w:t>
      </w:r>
    </w:p>
    <w:p w:rsidR="007C729F" w:rsidRDefault="007C729F" w:rsidP="007C729F">
      <w:pPr>
        <w:pStyle w:val="berschrift2"/>
      </w:pPr>
      <w:bookmarkStart w:id="15" w:name="_Toc510225689"/>
      <w:r>
        <w:t>Op</w:t>
      </w:r>
      <w:r w:rsidR="007B16DA">
        <w:t xml:space="preserve">timierung des Umgangs mit </w:t>
      </w:r>
      <w:r>
        <w:t>Ullmanns Software</w:t>
      </w:r>
      <w:bookmarkEnd w:id="15"/>
    </w:p>
    <w:p w:rsidR="00712DC3" w:rsidRDefault="007C729F" w:rsidP="007C729F">
      <w:r>
        <w:t xml:space="preserve">Es zeigte sich, dass die Software </w:t>
      </w:r>
      <w:r w:rsidR="00525842">
        <w:t xml:space="preserve">von </w:t>
      </w:r>
      <w:r>
        <w:t>Ullmann gelegentlich Probleme damit hat</w:t>
      </w:r>
      <w:r w:rsidR="00712DC3">
        <w:t>,</w:t>
      </w:r>
      <w:r>
        <w:t xml:space="preserve"> die Mengenangaben in Rezepten korrekt zu interpretieren. </w:t>
      </w:r>
      <w:r w:rsidR="00712DC3">
        <w:t xml:space="preserve">So scheint die Software Probleme mit dem Erkennen mancher Mengenangaben zu haben.  </w:t>
      </w:r>
      <w:r>
        <w:t>Als Folge daraus können für das Gericht/Rezept kei</w:t>
      </w:r>
      <w:r w:rsidR="00712DC3">
        <w:t>ne Nährwerte bestimmt werden.  Im</w:t>
      </w:r>
      <w:r>
        <w:t xml:space="preserve"> </w:t>
      </w:r>
      <w:r w:rsidR="00712DC3">
        <w:t xml:space="preserve">Rahmen </w:t>
      </w:r>
      <w:r>
        <w:t xml:space="preserve">dieser Arbeit konnte der Ursprung des Problems nicht klar ausgemacht werden. </w:t>
      </w:r>
    </w:p>
    <w:p w:rsidR="007C729F" w:rsidRPr="007C729F" w:rsidRDefault="007C729F" w:rsidP="007C729F">
      <w:r>
        <w:t xml:space="preserve">Schlussendlich </w:t>
      </w:r>
      <w:r w:rsidR="00AE652E">
        <w:t xml:space="preserve">konnte die </w:t>
      </w:r>
      <w:r w:rsidR="007B16DA">
        <w:t>Problematik durch</w:t>
      </w:r>
      <w:r w:rsidR="00326C05">
        <w:t xml:space="preserve"> den Einsatz eines Eventhandlers in der </w:t>
      </w:r>
      <w:r w:rsidR="0001766C">
        <w:rPr>
          <w:b/>
        </w:rPr>
        <w:t>parseJson</w:t>
      </w:r>
      <w:r w:rsidR="00326C05" w:rsidRPr="00326C05">
        <w:rPr>
          <w:b/>
        </w:rPr>
        <w:t>.py</w:t>
      </w:r>
      <w:r w:rsidR="00AE652E">
        <w:t xml:space="preserve"> </w:t>
      </w:r>
      <w:r w:rsidR="00326C05">
        <w:t>umgangen werden. Rezepte</w:t>
      </w:r>
      <w:r w:rsidR="00AF73C5">
        <w:t>,</w:t>
      </w:r>
      <w:r w:rsidR="00326C05">
        <w:t xml:space="preserve"> die nicht eindeutig bewertet werden konnten</w:t>
      </w:r>
      <w:r w:rsidR="00F03F1C">
        <w:t>,</w:t>
      </w:r>
      <w:r w:rsidR="00326C05">
        <w:t xml:space="preserve"> wurden </w:t>
      </w:r>
      <w:r w:rsidR="00AF73C5">
        <w:t>nicht</w:t>
      </w:r>
      <w:r w:rsidR="00F03F1C">
        <w:t xml:space="preserve"> </w:t>
      </w:r>
      <w:r w:rsidR="00326C05">
        <w:t>in die resultierende Tabelle aufgenom</w:t>
      </w:r>
      <w:r w:rsidR="00AF73C5">
        <w:t>men</w:t>
      </w:r>
      <w:r w:rsidR="00326C05">
        <w:t xml:space="preserve">. Die Summe </w:t>
      </w:r>
      <w:r w:rsidR="009519DC">
        <w:t>der dadurch verlorenen Rezepte</w:t>
      </w:r>
      <w:r w:rsidR="00326C05">
        <w:t xml:space="preserve"> beläuft sich </w:t>
      </w:r>
      <w:r w:rsidR="009519DC">
        <w:t>auf</w:t>
      </w:r>
      <w:r w:rsidR="00326C05">
        <w:t xml:space="preserve"> etwa 1% des gesamten kochbar-Datensatz</w:t>
      </w:r>
      <w:r w:rsidR="00F03F1C">
        <w:t xml:space="preserve">es – </w:t>
      </w:r>
      <w:r w:rsidR="007B16DA">
        <w:t>es konnten</w:t>
      </w:r>
      <w:r w:rsidR="00326C05">
        <w:t xml:space="preserve"> </w:t>
      </w:r>
      <w:r w:rsidR="00F03F1C">
        <w:t>also ca.</w:t>
      </w:r>
      <w:r w:rsidR="00326C05">
        <w:t xml:space="preserve"> 5000 Rezepte nicht bewertet werden. Für zukünftige Arbeiten wär</w:t>
      </w:r>
      <w:r w:rsidR="00F03F1C">
        <w:t xml:space="preserve">e </w:t>
      </w:r>
      <w:proofErr w:type="gramStart"/>
      <w:r w:rsidR="0001766C">
        <w:t>ein Verbesserung</w:t>
      </w:r>
      <w:proofErr w:type="gramEnd"/>
      <w:r w:rsidR="00F03F1C">
        <w:t xml:space="preserve"> der </w:t>
      </w:r>
      <w:r w:rsidR="009519DC">
        <w:t xml:space="preserve">Quote der korrekt erkannten Rezepte </w:t>
      </w:r>
      <w:r w:rsidR="00F03F1C">
        <w:t>„</w:t>
      </w:r>
      <w:r w:rsidR="00326C05">
        <w:t>selb</w:t>
      </w:r>
      <w:r w:rsidR="00F03F1C">
        <w:t xml:space="preserve">stverständlich </w:t>
      </w:r>
      <w:r w:rsidR="009519DC">
        <w:t>anstrebenswert</w:t>
      </w:r>
      <w:r w:rsidR="00F03F1C">
        <w:t>, vor allem</w:t>
      </w:r>
      <w:r w:rsidR="009F76DC">
        <w:t>,</w:t>
      </w:r>
      <w:r w:rsidR="00326C05">
        <w:t xml:space="preserve"> um individueller auf Benutzereingaben von neuen Rezepten reagieren </w:t>
      </w:r>
      <w:r w:rsidR="00326C05">
        <w:lastRenderedPageBreak/>
        <w:t xml:space="preserve">zu können. </w:t>
      </w:r>
      <w:r w:rsidR="00B275C6">
        <w:rPr>
          <w:i/>
        </w:rPr>
        <w:t>Abbildung 7</w:t>
      </w:r>
      <w:r w:rsidR="0001766C">
        <w:t xml:space="preserve"> zeigt in einem Ausschnitt der </w:t>
      </w:r>
      <w:r w:rsidR="0001766C" w:rsidRPr="0001766C">
        <w:rPr>
          <w:b/>
        </w:rPr>
        <w:t>parseJson.py</w:t>
      </w:r>
      <w:r w:rsidR="0001766C">
        <w:t xml:space="preserve"> Datei den eingesetzten Eventhandler. </w:t>
      </w:r>
    </w:p>
    <w:p w:rsidR="00CC065E" w:rsidRPr="00CC065E" w:rsidRDefault="00CC065E" w:rsidP="00CC065E"/>
    <w:p w:rsidR="006C449B" w:rsidRDefault="003B7CA8" w:rsidP="006C449B">
      <w:pPr>
        <w:pStyle w:val="Folgeabsatz"/>
        <w:ind w:firstLine="0"/>
        <w:jc w:val="center"/>
      </w:pPr>
      <w:r>
        <w:rPr>
          <w:noProof/>
        </w:rPr>
        <w:drawing>
          <wp:inline distT="0" distB="0" distL="0" distR="0" wp14:anchorId="0227A74C" wp14:editId="340EECA9">
            <wp:extent cx="3971925" cy="15525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1552575"/>
                    </a:xfrm>
                    <a:prstGeom prst="rect">
                      <a:avLst/>
                    </a:prstGeom>
                  </pic:spPr>
                </pic:pic>
              </a:graphicData>
            </a:graphic>
          </wp:inline>
        </w:drawing>
      </w:r>
    </w:p>
    <w:p w:rsidR="003B7CA8" w:rsidRDefault="00B275C6" w:rsidP="006C449B">
      <w:pPr>
        <w:pStyle w:val="Folgeabsatz"/>
        <w:ind w:firstLine="0"/>
        <w:jc w:val="center"/>
        <w:rPr>
          <w:i/>
          <w:sz w:val="20"/>
        </w:rPr>
      </w:pPr>
      <w:r>
        <w:rPr>
          <w:i/>
          <w:sz w:val="20"/>
        </w:rPr>
        <w:t>Abbildung 7</w:t>
      </w:r>
      <w:r w:rsidR="003B7CA8">
        <w:rPr>
          <w:i/>
          <w:sz w:val="20"/>
        </w:rPr>
        <w:t>: Ausschnitt des Eventhandlers</w:t>
      </w:r>
    </w:p>
    <w:p w:rsidR="007C3F02" w:rsidRDefault="007C3F02" w:rsidP="006C449B">
      <w:pPr>
        <w:pStyle w:val="Folgeabsatz"/>
        <w:ind w:firstLine="0"/>
        <w:jc w:val="center"/>
        <w:rPr>
          <w:i/>
          <w:sz w:val="20"/>
        </w:rPr>
      </w:pPr>
    </w:p>
    <w:p w:rsidR="007C3F02" w:rsidRDefault="007C3F02" w:rsidP="007C3F02">
      <w:pPr>
        <w:pStyle w:val="berschrift2"/>
      </w:pPr>
      <w:bookmarkStart w:id="16" w:name="_Toc510225690"/>
      <w:r>
        <w:t>Optimierung der Referenzwert-Tabelle</w:t>
      </w:r>
      <w:bookmarkEnd w:id="16"/>
      <w:r>
        <w:t xml:space="preserve"> </w:t>
      </w:r>
    </w:p>
    <w:p w:rsidR="00455BED" w:rsidRPr="00455BED" w:rsidRDefault="00B32BA5" w:rsidP="007D4698">
      <w:r>
        <w:t xml:space="preserve">Zum </w:t>
      </w:r>
      <w:r w:rsidR="00D43091">
        <w:t xml:space="preserve">Vergleich der Nährwerte </w:t>
      </w:r>
      <w:r>
        <w:t xml:space="preserve">der </w:t>
      </w:r>
      <w:r w:rsidR="00D43091">
        <w:t>konsumierten Speisen mit den Empfehlungen</w:t>
      </w:r>
      <w:r>
        <w:t xml:space="preserve"> </w:t>
      </w:r>
      <w:r w:rsidR="007C3F02">
        <w:t xml:space="preserve">der deutschen Gesellschaft für Ernährung verwendet diese Arbeit eine dafür angelegte Datenbanktabelle. In dieser Tabelle sind zehn verschiedene Kategorien mit jeweils unterschiedlichen Mengenangaben für den empfohlenen Nährstoffkonsum definiert. Dabei wird </w:t>
      </w:r>
      <w:r w:rsidR="00C50A7A">
        <w:t>so</w:t>
      </w:r>
      <w:r w:rsidR="009413A4">
        <w:t>wohl</w:t>
      </w:r>
      <w:r w:rsidR="00C50A7A">
        <w:t xml:space="preserve"> </w:t>
      </w:r>
      <w:r w:rsidR="007C3F02">
        <w:t>nach dem Geschlecht d</w:t>
      </w:r>
      <w:r w:rsidR="00C50A7A">
        <w:t>es Anwenders</w:t>
      </w:r>
      <w:r w:rsidR="009519DC">
        <w:t>,</w:t>
      </w:r>
      <w:r w:rsidR="00C50A7A">
        <w:t xml:space="preserve"> als auch </w:t>
      </w:r>
      <w:r w:rsidR="009413A4">
        <w:t xml:space="preserve">nach </w:t>
      </w:r>
      <w:r w:rsidR="00DD71BC">
        <w:t>dessen Alter (</w:t>
      </w:r>
      <w:r w:rsidR="007C3F02">
        <w:t>15-19 Jahre alt, 19-24 Jahre alt, 24-51 Jahre alt, 51–65 Jahre alt und 65-100 Jahre alt)</w:t>
      </w:r>
      <w:r w:rsidR="00C50A7A">
        <w:t xml:space="preserve"> unterschieden</w:t>
      </w:r>
      <w:r w:rsidR="007C3F02">
        <w:t>. Die deutsche Gesellschaft für Ernährung sieht allerdings noch weitere Gruppe</w:t>
      </w:r>
      <w:r w:rsidR="009413A4">
        <w:t>n</w:t>
      </w:r>
      <w:r w:rsidR="007C3F02">
        <w:t xml:space="preserve"> vor, wie etwa stillende Frauen, schwangere Frauen, Kleinkinder, Säuglinge und Menschen mit bestimmten Erkrankungen. Da in </w:t>
      </w:r>
      <w:r w:rsidR="00B87785">
        <w:t>Anbetracht</w:t>
      </w:r>
      <w:r w:rsidR="007C3F02">
        <w:t xml:space="preserve"> der zu erwarte</w:t>
      </w:r>
      <w:r w:rsidR="00EC1B6E">
        <w:t>nden Nutzer</w:t>
      </w:r>
      <w:r w:rsidR="00B87785">
        <w:t xml:space="preserve"> (Personen</w:t>
      </w:r>
      <w:r w:rsidR="00C50A7A">
        <w:t>,</w:t>
      </w:r>
      <w:r w:rsidR="00B87785">
        <w:t xml:space="preserve"> deren vorrangiges Zi</w:t>
      </w:r>
      <w:r w:rsidR="00C50A7A">
        <w:t>el eine gesündere Ernährung ist)</w:t>
      </w:r>
      <w:r w:rsidR="00EC1B6E" w:rsidRPr="00EC1B6E">
        <w:t xml:space="preserve"> </w:t>
      </w:r>
      <w:r w:rsidR="00EC1B6E">
        <w:t xml:space="preserve">durch die </w:t>
      </w:r>
      <w:r w:rsidR="00D43091">
        <w:t>Implementierung dieser Gruppen</w:t>
      </w:r>
      <w:r w:rsidR="00EC1B6E">
        <w:t xml:space="preserve"> </w:t>
      </w:r>
      <w:r w:rsidR="00B87785">
        <w:t>kein Mehrwert zu erwarten gewesen wäre</w:t>
      </w:r>
      <w:r w:rsidR="00C50A7A">
        <w:t>, wurden diese Kategorien übergangen</w:t>
      </w:r>
      <w:r w:rsidR="00B87785">
        <w:t xml:space="preserve">. Für </w:t>
      </w:r>
      <w:r w:rsidR="00C50A7A">
        <w:t xml:space="preserve">zukünftige </w:t>
      </w:r>
      <w:r w:rsidR="00B87785">
        <w:t>Arbei</w:t>
      </w:r>
      <w:r w:rsidR="00EC1B6E">
        <w:t>ten könnte eine</w:t>
      </w:r>
      <w:r w:rsidR="00B87785">
        <w:t xml:space="preserve"> Erweiterung der </w:t>
      </w:r>
      <w:r w:rsidR="007D4698">
        <w:t xml:space="preserve">Tabelle </w:t>
      </w:r>
      <w:proofErr w:type="gramStart"/>
      <w:r w:rsidR="007D4698">
        <w:t>um</w:t>
      </w:r>
      <w:r w:rsidR="00EC1B6E">
        <w:t xml:space="preserve"> </w:t>
      </w:r>
      <w:r w:rsidR="00B87785">
        <w:t xml:space="preserve"> Einträge</w:t>
      </w:r>
      <w:proofErr w:type="gramEnd"/>
      <w:r w:rsidR="00B87785">
        <w:t xml:space="preserve"> für spezielle Personengruppen</w:t>
      </w:r>
      <w:r w:rsidR="00C50A7A">
        <w:t xml:space="preserve"> aber durch</w:t>
      </w:r>
      <w:r w:rsidR="00B87785">
        <w:t>aus von Interesse sein. So könnte das entwickelte Frontend</w:t>
      </w:r>
      <w:r w:rsidR="00C50A7A">
        <w:t xml:space="preserve"> zum Beispiel auch zum Diabe</w:t>
      </w:r>
      <w:r w:rsidR="00B26190">
        <w:t xml:space="preserve">tes-Management-Tool </w:t>
      </w:r>
      <w:r w:rsidR="009519DC">
        <w:t>um konzipiert</w:t>
      </w:r>
      <w:r w:rsidR="00B87785">
        <w:t xml:space="preserve"> werden</w:t>
      </w:r>
      <w:r w:rsidR="00B26190">
        <w:t xml:space="preserve">; dies würde </w:t>
      </w:r>
      <w:r w:rsidR="00B87785">
        <w:t>Menschen mit Zuckererkrankung beim Aufzeichnen und Überwachen ihrer</w:t>
      </w:r>
      <w:r w:rsidR="00B26190">
        <w:t xml:space="preserve"> Mahlzeiten </w:t>
      </w:r>
      <w:r w:rsidR="00C50A7A">
        <w:t>helfen</w:t>
      </w:r>
      <w:r w:rsidR="00B87785">
        <w:t xml:space="preserve">. </w:t>
      </w:r>
    </w:p>
    <w:p w:rsidR="007C3F02" w:rsidRPr="007C3F02" w:rsidRDefault="007C3F02" w:rsidP="007C3F02">
      <w:pPr>
        <w:pStyle w:val="Folgeabsatz"/>
      </w:pPr>
    </w:p>
    <w:p w:rsidR="006C449B" w:rsidRDefault="006C449B" w:rsidP="006C449B">
      <w:pPr>
        <w:pStyle w:val="Folgeabsatz"/>
        <w:ind w:firstLine="0"/>
        <w:jc w:val="center"/>
        <w:rPr>
          <w:i/>
        </w:rPr>
      </w:pPr>
    </w:p>
    <w:p w:rsidR="006C449B" w:rsidRDefault="006C449B" w:rsidP="006C449B">
      <w:pPr>
        <w:pStyle w:val="Folgeabsatz"/>
        <w:ind w:firstLine="0"/>
        <w:jc w:val="center"/>
        <w:rPr>
          <w:i/>
        </w:rPr>
      </w:pPr>
    </w:p>
    <w:p w:rsidR="00CD70CA" w:rsidRPr="00CD70CA" w:rsidRDefault="00CD70CA" w:rsidP="00CD70CA">
      <w:pPr>
        <w:pStyle w:val="berschrift1"/>
        <w:rPr>
          <w:lang w:val="en-US"/>
        </w:rPr>
      </w:pPr>
      <w:bookmarkStart w:id="17" w:name="_Toc510225691"/>
      <w:r>
        <w:rPr>
          <w:lang w:val="en-US"/>
        </w:rPr>
        <w:lastRenderedPageBreak/>
        <w:t>Acknowledgment</w:t>
      </w:r>
      <w:bookmarkEnd w:id="17"/>
    </w:p>
    <w:p w:rsidR="004E506B" w:rsidRPr="00D43091" w:rsidRDefault="007C729F" w:rsidP="00D43091">
      <w:pPr>
        <w:pStyle w:val="Folgeabsatz"/>
        <w:ind w:firstLine="0"/>
      </w:pPr>
      <w:r>
        <w:t>An dieser Stelle möchte</w:t>
      </w:r>
      <w:r w:rsidR="00C96DDE">
        <w:t xml:space="preserve">n wir uns herzlichst bei </w:t>
      </w:r>
      <w:bookmarkStart w:id="18" w:name="_GoBack"/>
      <w:bookmarkEnd w:id="18"/>
      <w:r w:rsidR="00517743">
        <w:t>Dipl.-Inf.</w:t>
      </w:r>
      <w:r w:rsidR="00BA773F">
        <w:t xml:space="preserve"> Manuel</w:t>
      </w:r>
      <w:r>
        <w:t xml:space="preserve"> Ullmann für die Bereitste</w:t>
      </w:r>
      <w:r w:rsidR="00C96DDE">
        <w:t xml:space="preserve">llung seiner Software und die Hilfe während der Projektphase bedanken. </w:t>
      </w:r>
    </w:p>
    <w:p w:rsidR="00FC2B29" w:rsidRDefault="005C4EA5" w:rsidP="000E0FC7">
      <w:pPr>
        <w:pStyle w:val="berschrift1"/>
        <w:pageBreakBefore/>
        <w:numPr>
          <w:ilvl w:val="0"/>
          <w:numId w:val="0"/>
        </w:numPr>
        <w:ind w:left="431" w:hanging="431"/>
      </w:pPr>
      <w:bookmarkStart w:id="19" w:name="_Toc453327800"/>
      <w:bookmarkStart w:id="20" w:name="_Toc510225692"/>
      <w:r w:rsidRPr="009E4EDA">
        <w:lastRenderedPageBreak/>
        <w:t>Literaturverzeichnis</w:t>
      </w:r>
      <w:bookmarkEnd w:id="19"/>
      <w:bookmarkEnd w:id="20"/>
    </w:p>
    <w:p w:rsidR="000147EF" w:rsidRPr="00993CA0" w:rsidRDefault="000E0FC7" w:rsidP="00D43091">
      <w:pPr>
        <w:pStyle w:val="Listenabsatz"/>
        <w:numPr>
          <w:ilvl w:val="0"/>
          <w:numId w:val="49"/>
        </w:numPr>
      </w:pPr>
      <w:r>
        <w:t xml:space="preserve">Deutsche Gesellschaft für Ernährung, 2017. Referenzwerte für die Nährstoffzufuhr (D-A-CH), </w:t>
      </w:r>
    </w:p>
    <w:sectPr w:rsidR="000147EF" w:rsidRPr="00993CA0" w:rsidSect="00DA5FBA">
      <w:footerReference w:type="default" r:id="rId1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7EE5" w:rsidRDefault="00E27EE5" w:rsidP="00793C70">
      <w:pPr>
        <w:spacing w:line="240" w:lineRule="auto"/>
      </w:pPr>
      <w:r>
        <w:separator/>
      </w:r>
    </w:p>
  </w:endnote>
  <w:endnote w:type="continuationSeparator" w:id="0">
    <w:p w:rsidR="00E27EE5" w:rsidRDefault="00E27EE5"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Frutiger Next LT W1G Medium">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958"/>
      <w:docPartObj>
        <w:docPartGallery w:val="Page Numbers (Bottom of Page)"/>
        <w:docPartUnique/>
      </w:docPartObj>
    </w:sdtPr>
    <w:sdtEndPr/>
    <w:sdtContent>
      <w:p w:rsidR="00B275C6" w:rsidRDefault="00B275C6">
        <w:pPr>
          <w:pStyle w:val="Fuzeile"/>
          <w:jc w:val="center"/>
        </w:pPr>
        <w:r>
          <w:fldChar w:fldCharType="begin"/>
        </w:r>
        <w:r>
          <w:instrText xml:space="preserve"> PAGE   \* MERGEFORMAT </w:instrText>
        </w:r>
        <w:r>
          <w:fldChar w:fldCharType="separate"/>
        </w:r>
        <w:r w:rsidR="00C96DDE">
          <w:rPr>
            <w:noProof/>
          </w:rPr>
          <w:t>20</w:t>
        </w:r>
        <w:r>
          <w:rPr>
            <w:noProof/>
          </w:rPr>
          <w:fldChar w:fldCharType="end"/>
        </w:r>
      </w:p>
    </w:sdtContent>
  </w:sdt>
  <w:p w:rsidR="00B275C6" w:rsidRDefault="00B275C6" w:rsidP="00B6467B">
    <w:pPr>
      <w:pStyle w:val="Fuzeile"/>
      <w:tabs>
        <w:tab w:val="clear" w:pos="4536"/>
        <w:tab w:val="clear" w:pos="9072"/>
        <w:tab w:val="left" w:pos="185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7EE5" w:rsidRDefault="00E27EE5" w:rsidP="00793C70">
      <w:pPr>
        <w:spacing w:line="240" w:lineRule="auto"/>
      </w:pPr>
      <w:r>
        <w:separator/>
      </w:r>
    </w:p>
  </w:footnote>
  <w:footnote w:type="continuationSeparator" w:id="0">
    <w:p w:rsidR="00E27EE5" w:rsidRDefault="00E27EE5" w:rsidP="00793C70">
      <w:pPr>
        <w:spacing w:line="240" w:lineRule="auto"/>
      </w:pPr>
      <w:r>
        <w:continuationSeparator/>
      </w:r>
    </w:p>
  </w:footnote>
  <w:footnote w:id="1">
    <w:p w:rsidR="00B275C6" w:rsidRDefault="00B275C6">
      <w:pPr>
        <w:pStyle w:val="Funotentext"/>
      </w:pPr>
      <w:r>
        <w:rPr>
          <w:rStyle w:val="Funotenzeichen"/>
        </w:rPr>
        <w:footnoteRef/>
      </w:r>
      <w:r>
        <w:t xml:space="preserve"> Quelle, Reuters.com: </w:t>
      </w:r>
      <w:hyperlink r:id="rId1" w:history="1">
        <w:r w:rsidRPr="00E62A8E">
          <w:rPr>
            <w:rStyle w:val="Hyperlink"/>
          </w:rPr>
          <w:t>https://www.reuters.com/article/us-health-obesity-children/number-of-obese-and-overweight-children-under-five-alarming-who-says-idUSKCN0V320W</w:t>
        </w:r>
      </w:hyperlink>
      <w:r>
        <w:t>, Abgerufen, 19.03.2018</w:t>
      </w:r>
    </w:p>
  </w:footnote>
  <w:footnote w:id="2">
    <w:p w:rsidR="00B275C6" w:rsidRDefault="00B275C6">
      <w:pPr>
        <w:pStyle w:val="Funotentext"/>
      </w:pPr>
      <w:r>
        <w:rPr>
          <w:rStyle w:val="Funotenzeichen"/>
        </w:rPr>
        <w:footnoteRef/>
      </w:r>
      <w:r>
        <w:t xml:space="preserve"> Homepage, Weltgesundheitsorganisation: </w:t>
      </w:r>
      <w:hyperlink r:id="rId2" w:history="1">
        <w:r w:rsidRPr="00E62A8E">
          <w:rPr>
            <w:rStyle w:val="Hyperlink"/>
          </w:rPr>
          <w:t>http://www.who.int/en/</w:t>
        </w:r>
      </w:hyperlink>
      <w:r>
        <w:t>, Abgerufen: 19.03.2018</w:t>
      </w:r>
    </w:p>
  </w:footnote>
  <w:footnote w:id="3">
    <w:p w:rsidR="00B275C6" w:rsidRDefault="00B275C6">
      <w:pPr>
        <w:pStyle w:val="Funotentext"/>
      </w:pPr>
      <w:r>
        <w:rPr>
          <w:rStyle w:val="Funotenzeichen"/>
        </w:rPr>
        <w:footnoteRef/>
      </w:r>
      <w:r>
        <w:t xml:space="preserve"> Abschlussbericht, „</w:t>
      </w:r>
      <w:proofErr w:type="spellStart"/>
      <w:r>
        <w:t>Commission</w:t>
      </w:r>
      <w:proofErr w:type="spellEnd"/>
      <w:r>
        <w:t xml:space="preserve"> on </w:t>
      </w:r>
      <w:proofErr w:type="spellStart"/>
      <w:r>
        <w:t>ending</w:t>
      </w:r>
      <w:proofErr w:type="spellEnd"/>
      <w:r>
        <w:t xml:space="preserve"> </w:t>
      </w:r>
      <w:proofErr w:type="spellStart"/>
      <w:r>
        <w:t>childhood</w:t>
      </w:r>
      <w:proofErr w:type="spellEnd"/>
      <w:r>
        <w:t xml:space="preserve"> </w:t>
      </w:r>
      <w:proofErr w:type="spellStart"/>
      <w:r>
        <w:t>obesity</w:t>
      </w:r>
      <w:proofErr w:type="spellEnd"/>
      <w:r>
        <w:t xml:space="preserve">“, Quelle: </w:t>
      </w:r>
      <w:hyperlink r:id="rId3" w:history="1">
        <w:r w:rsidRPr="00E62A8E">
          <w:rPr>
            <w:rStyle w:val="Hyperlink"/>
          </w:rPr>
          <w:t>http://www.who.int/end-childhood-obesity/news/launch-final-report/en/</w:t>
        </w:r>
      </w:hyperlink>
      <w:r>
        <w:t>, Abgerufen: 19.03.2018</w:t>
      </w:r>
    </w:p>
  </w:footnote>
  <w:footnote w:id="4">
    <w:p w:rsidR="00B275C6" w:rsidRPr="0031288E" w:rsidRDefault="00B275C6">
      <w:pPr>
        <w:pStyle w:val="Funotentext"/>
        <w:rPr>
          <w:lang w:val="en-US"/>
        </w:rPr>
      </w:pPr>
      <w:r>
        <w:rPr>
          <w:rStyle w:val="Funotenzeichen"/>
        </w:rPr>
        <w:footnoteRef/>
      </w:r>
      <w:r w:rsidRPr="0031288E">
        <w:rPr>
          <w:lang w:val="en-US"/>
        </w:rPr>
        <w:t xml:space="preserve"> </w:t>
      </w:r>
      <w:proofErr w:type="spellStart"/>
      <w:r w:rsidRPr="0031288E">
        <w:rPr>
          <w:lang w:val="en-US"/>
        </w:rPr>
        <w:t>Akronym</w:t>
      </w:r>
      <w:proofErr w:type="spellEnd"/>
      <w:r w:rsidRPr="0031288E">
        <w:rPr>
          <w:lang w:val="en-US"/>
        </w:rPr>
        <w:t xml:space="preserve"> </w:t>
      </w:r>
      <w:proofErr w:type="spellStart"/>
      <w:r w:rsidRPr="0031288E">
        <w:rPr>
          <w:lang w:val="en-US"/>
        </w:rPr>
        <w:t>für</w:t>
      </w:r>
      <w:proofErr w:type="spellEnd"/>
      <w:r w:rsidRPr="0031288E">
        <w:rPr>
          <w:lang w:val="en-US"/>
        </w:rPr>
        <w:t xml:space="preserve"> „Commission on ending childhood </w:t>
      </w:r>
      <w:proofErr w:type="gramStart"/>
      <w:r w:rsidRPr="0031288E">
        <w:rPr>
          <w:lang w:val="en-US"/>
        </w:rPr>
        <w:t>obesity“</w:t>
      </w:r>
      <w:proofErr w:type="gramEnd"/>
      <w:r w:rsidRPr="0031288E">
        <w:rPr>
          <w:lang w:val="en-US"/>
        </w:rPr>
        <w:t xml:space="preserve"> </w:t>
      </w:r>
    </w:p>
  </w:footnote>
  <w:footnote w:id="5">
    <w:p w:rsidR="00B275C6" w:rsidRDefault="00B275C6">
      <w:pPr>
        <w:pStyle w:val="Funotentext"/>
      </w:pPr>
      <w:r>
        <w:rPr>
          <w:rStyle w:val="Funotenzeichen"/>
        </w:rPr>
        <w:footnoteRef/>
      </w:r>
      <w:r>
        <w:t>Automatisierte Berechnung von Nä</w:t>
      </w:r>
      <w:r w:rsidRPr="007B043F">
        <w:t>hrwerten einer großen, heterogenen Rezeptda</w:t>
      </w:r>
      <w:r>
        <w:t xml:space="preserve">tenbank, Manuel Ullmann, 2012; </w:t>
      </w:r>
      <w:proofErr w:type="gramStart"/>
      <w:r w:rsidRPr="007B043F">
        <w:t>https://elearning.uni-regensburg.de/mod/resource/view.php?id=915461</w:t>
      </w:r>
      <w:r>
        <w:t xml:space="preserve"> ,</w:t>
      </w:r>
      <w:proofErr w:type="gramEnd"/>
      <w:r>
        <w:t xml:space="preserve"> Abgerufen: 19.03.2018</w:t>
      </w:r>
    </w:p>
  </w:footnote>
  <w:footnote w:id="6">
    <w:p w:rsidR="00B275C6" w:rsidRDefault="00B275C6">
      <w:pPr>
        <w:pStyle w:val="Funotentext"/>
      </w:pPr>
      <w:r>
        <w:rPr>
          <w:rStyle w:val="Funotenzeichen"/>
        </w:rPr>
        <w:footnoteRef/>
      </w:r>
      <w:r>
        <w:t xml:space="preserve"> Homepage der deutschen Gesellschaft für Ernährung, Referenzwerte für Nährstoffzufuhr, Quelle:  </w:t>
      </w:r>
      <w:hyperlink r:id="rId4" w:history="1">
        <w:r w:rsidRPr="00BC5637">
          <w:rPr>
            <w:rStyle w:val="Hyperlink"/>
          </w:rPr>
          <w:t>https://www.dge.de/wissenschaft/referenzwerte/</w:t>
        </w:r>
      </w:hyperlink>
      <w:r>
        <w:t xml:space="preserve"> ,Abgerufen: 22.03.18</w:t>
      </w:r>
    </w:p>
  </w:footnote>
  <w:footnote w:id="7">
    <w:p w:rsidR="00B275C6" w:rsidRDefault="00B275C6">
      <w:pPr>
        <w:pStyle w:val="Funotentext"/>
      </w:pPr>
      <w:r>
        <w:rPr>
          <w:rStyle w:val="Funotenzeichen"/>
        </w:rPr>
        <w:footnoteRef/>
      </w:r>
      <w:r>
        <w:t xml:space="preserve"> Der kochbar-Datensatz wurde im Rahmen des Seminars an der Universität Regensburg zur Verfügung gestellt.</w:t>
      </w:r>
    </w:p>
  </w:footnote>
  <w:footnote w:id="8">
    <w:p w:rsidR="00B275C6" w:rsidRDefault="00B275C6">
      <w:pPr>
        <w:pStyle w:val="Funotentext"/>
      </w:pPr>
      <w:r>
        <w:rPr>
          <w:rStyle w:val="Funotenzeichen"/>
        </w:rPr>
        <w:footnoteRef/>
      </w:r>
      <w:r>
        <w:t xml:space="preserve"> </w:t>
      </w:r>
      <w:proofErr w:type="spellStart"/>
      <w:r>
        <w:t>aNsB</w:t>
      </w:r>
      <w:proofErr w:type="spellEnd"/>
      <w:r>
        <w:t xml:space="preserve"> = automatische Nährwertberechnung </w:t>
      </w:r>
    </w:p>
  </w:footnote>
  <w:footnote w:id="9">
    <w:p w:rsidR="00B275C6" w:rsidRDefault="00B275C6">
      <w:pPr>
        <w:pStyle w:val="Funotentext"/>
      </w:pPr>
      <w:r>
        <w:rPr>
          <w:rStyle w:val="Funotenzeichen"/>
        </w:rPr>
        <w:footnoteRef/>
      </w:r>
      <w:r>
        <w:t xml:space="preserve"> MySQL </w:t>
      </w:r>
      <w:proofErr w:type="spellStart"/>
      <w:r>
        <w:t>Workbench</w:t>
      </w:r>
      <w:proofErr w:type="spellEnd"/>
      <w:r>
        <w:t xml:space="preserve">, Download: </w:t>
      </w:r>
      <w:hyperlink r:id="rId5" w:history="1">
        <w:r w:rsidRPr="00BD72C3">
          <w:rPr>
            <w:rStyle w:val="Hyperlink"/>
          </w:rPr>
          <w:t>https://www.mysql.com/de/products/workbench/</w:t>
        </w:r>
      </w:hyperlink>
      <w:r>
        <w:t xml:space="preserve"> , Abgerufen: 10.03.2018</w:t>
      </w:r>
    </w:p>
  </w:footnote>
  <w:footnote w:id="10">
    <w:p w:rsidR="00B275C6" w:rsidRDefault="00B275C6">
      <w:pPr>
        <w:pStyle w:val="Funotentext"/>
      </w:pPr>
      <w:r>
        <w:rPr>
          <w:rStyle w:val="Funotenzeichen"/>
        </w:rPr>
        <w:footnoteRef/>
      </w:r>
      <w:r>
        <w:t xml:space="preserve"> Eigentlich handelt es sich </w:t>
      </w:r>
      <w:proofErr w:type="gramStart"/>
      <w:r>
        <w:t>bei  dem</w:t>
      </w:r>
      <w:proofErr w:type="gramEnd"/>
      <w:r>
        <w:t xml:space="preserve"> Term „</w:t>
      </w:r>
      <w:proofErr w:type="spellStart"/>
      <w:r>
        <w:t>href</w:t>
      </w:r>
      <w:proofErr w:type="spellEnd"/>
      <w:r>
        <w:t>“ um einen  HTML-Tag, der dazu genutzt wird, Inhalte oder Webseiten zu verlinken. Siehe dazu auch, W3Schools „</w:t>
      </w:r>
      <w:proofErr w:type="spellStart"/>
      <w:r>
        <w:t>href</w:t>
      </w:r>
      <w:proofErr w:type="spellEnd"/>
      <w:r>
        <w:t xml:space="preserve">-Attribut“: </w:t>
      </w:r>
      <w:hyperlink r:id="rId6" w:history="1">
        <w:r w:rsidRPr="00C35F07">
          <w:rPr>
            <w:rStyle w:val="Hyperlink"/>
          </w:rPr>
          <w:t>https://www.w3schools.com/tags/att_a_href.asp</w:t>
        </w:r>
      </w:hyperlink>
      <w:r>
        <w:t xml:space="preserve"> ,Abgerufen: 10.03.18</w:t>
      </w:r>
    </w:p>
  </w:footnote>
  <w:footnote w:id="11">
    <w:p w:rsidR="00B275C6" w:rsidRPr="0031288E" w:rsidRDefault="00B275C6">
      <w:pPr>
        <w:pStyle w:val="Funotentext"/>
        <w:rPr>
          <w:lang w:val="en-US"/>
        </w:rPr>
      </w:pPr>
      <w:r>
        <w:rPr>
          <w:rStyle w:val="Funotenzeichen"/>
        </w:rPr>
        <w:footnoteRef/>
      </w:r>
      <w:r w:rsidRPr="0031288E">
        <w:rPr>
          <w:lang w:val="en-US"/>
        </w:rPr>
        <w:t xml:space="preserve"> GitHub-Repository: </w:t>
      </w:r>
      <w:hyperlink r:id="rId7" w:history="1">
        <w:r w:rsidRPr="0031288E">
          <w:rPr>
            <w:rStyle w:val="Hyperlink"/>
            <w:lang w:val="en-US"/>
          </w:rPr>
          <w:t>https://github.com/JakobFehle/KI4SG</w:t>
        </w:r>
      </w:hyperlink>
      <w:r w:rsidRPr="0031288E">
        <w:rPr>
          <w:lang w:val="en-US"/>
        </w:rPr>
        <w:t xml:space="preserve"> </w:t>
      </w:r>
    </w:p>
  </w:footnote>
  <w:footnote w:id="12">
    <w:p w:rsidR="00B275C6" w:rsidRDefault="00B275C6">
      <w:pPr>
        <w:pStyle w:val="Funotentext"/>
      </w:pPr>
      <w:r>
        <w:rPr>
          <w:rStyle w:val="Funotenzeichen"/>
        </w:rPr>
        <w:footnoteRef/>
      </w:r>
      <w:r>
        <w:t xml:space="preserve"> Die Software hat noch verschiedene andere Funktionen, in dieser Arbeit nutzten wir jedoch ausschließlich die Funktion zur Berechnung der Nährwerte. </w:t>
      </w:r>
    </w:p>
  </w:footnote>
  <w:footnote w:id="13">
    <w:p w:rsidR="00B275C6" w:rsidRDefault="00B275C6">
      <w:pPr>
        <w:pStyle w:val="Funotentext"/>
      </w:pPr>
      <w:r>
        <w:rPr>
          <w:rStyle w:val="Funotenzeichen"/>
        </w:rPr>
        <w:footnoteRef/>
      </w:r>
      <w:r>
        <w:t xml:space="preserve"> Als SQL-Injektion wird das Einschleusen von schadhaften SQL-Befehlen in eine Datenbankanfrage bezeichnet. </w:t>
      </w:r>
    </w:p>
  </w:footnote>
  <w:footnote w:id="14">
    <w:p w:rsidR="00B275C6" w:rsidRDefault="00B275C6">
      <w:pPr>
        <w:pStyle w:val="Funotentext"/>
      </w:pPr>
      <w:r>
        <w:rPr>
          <w:rStyle w:val="Funotenzeichen"/>
        </w:rPr>
        <w:footnoteRef/>
      </w:r>
      <w:r>
        <w:t xml:space="preserve"> Die Benutzer ID ist, wie bereits schon angesprochen, lediglich simuliert. Die Implementierung einer des zu Grunde liegenden Benutzersystems ist nicht Aspekt der vorliegenden Arbeit. </w:t>
      </w:r>
    </w:p>
  </w:footnote>
  <w:footnote w:id="15">
    <w:p w:rsidR="00B275C6" w:rsidRDefault="00B275C6">
      <w:pPr>
        <w:pStyle w:val="Funotentext"/>
      </w:pPr>
      <w:r>
        <w:rPr>
          <w:rStyle w:val="Funotenzeichen"/>
        </w:rPr>
        <w:footnoteRef/>
      </w:r>
      <w:r>
        <w:t xml:space="preserve"> MDN, The </w:t>
      </w:r>
      <w:proofErr w:type="spellStart"/>
      <w:r>
        <w:t>theory</w:t>
      </w:r>
      <w:proofErr w:type="spellEnd"/>
      <w:r>
        <w:t xml:space="preserve"> </w:t>
      </w:r>
      <w:proofErr w:type="spellStart"/>
      <w:r>
        <w:t>behind</w:t>
      </w:r>
      <w:proofErr w:type="spellEnd"/>
      <w:r>
        <w:t xml:space="preserve"> Model View Controller, Quelle: </w:t>
      </w:r>
      <w:hyperlink r:id="rId8" w:history="1">
        <w:r w:rsidRPr="00CA1EF9">
          <w:rPr>
            <w:rStyle w:val="Hyperlink"/>
          </w:rPr>
          <w:t>https://developer.mozilla.org/en-US/Apps/Fundamentals/Modern_web_app_architecture/MVC_architecture</w:t>
        </w:r>
      </w:hyperlink>
      <w:r>
        <w:t xml:space="preserve"> ,Abgerufen: 29.03.18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E308A3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E7AAB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809D3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87DF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50C2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20453"/>
    <w:multiLevelType w:val="hybridMultilevel"/>
    <w:tmpl w:val="9FF858F6"/>
    <w:lvl w:ilvl="0" w:tplc="04070001">
      <w:start w:val="1"/>
      <w:numFmt w:val="bullet"/>
      <w:lvlText w:val=""/>
      <w:lvlJc w:val="left"/>
      <w:pPr>
        <w:ind w:left="1117" w:hanging="360"/>
      </w:pPr>
      <w:rPr>
        <w:rFonts w:ascii="Symbol" w:hAnsi="Symbol"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1" w15:restartNumberingAfterBreak="0">
    <w:nsid w:val="01293FE1"/>
    <w:multiLevelType w:val="hybridMultilevel"/>
    <w:tmpl w:val="41A49098"/>
    <w:lvl w:ilvl="0" w:tplc="7FF8E3BE">
      <w:start w:val="1"/>
      <w:numFmt w:val="decimal"/>
      <w:lvlText w:val="%1."/>
      <w:lvlJc w:val="left"/>
      <w:pPr>
        <w:ind w:left="1117" w:hanging="360"/>
      </w:pPr>
      <w:rPr>
        <w:rFonts w:ascii="Palatino Linotype" w:eastAsia="Times New Roman" w:hAnsi="Palatino Linotype" w:cs="Times New Roman"/>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2"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5"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F142572"/>
    <w:multiLevelType w:val="hybridMultilevel"/>
    <w:tmpl w:val="67B4E5D0"/>
    <w:lvl w:ilvl="0" w:tplc="B778E672">
      <w:start w:val="1"/>
      <w:numFmt w:val="decimal"/>
      <w:lvlText w:val="%1."/>
      <w:lvlJc w:val="left"/>
      <w:pPr>
        <w:ind w:left="757" w:hanging="360"/>
      </w:pPr>
      <w:rPr>
        <w:rFonts w:hint="default"/>
      </w:rPr>
    </w:lvl>
    <w:lvl w:ilvl="1" w:tplc="04070019" w:tentative="1">
      <w:start w:val="1"/>
      <w:numFmt w:val="lowerLetter"/>
      <w:lvlText w:val="%2."/>
      <w:lvlJc w:val="left"/>
      <w:pPr>
        <w:ind w:left="1477" w:hanging="360"/>
      </w:pPr>
    </w:lvl>
    <w:lvl w:ilvl="2" w:tplc="0407001B" w:tentative="1">
      <w:start w:val="1"/>
      <w:numFmt w:val="lowerRoman"/>
      <w:lvlText w:val="%3."/>
      <w:lvlJc w:val="right"/>
      <w:pPr>
        <w:ind w:left="2197" w:hanging="180"/>
      </w:pPr>
    </w:lvl>
    <w:lvl w:ilvl="3" w:tplc="0407000F" w:tentative="1">
      <w:start w:val="1"/>
      <w:numFmt w:val="decimal"/>
      <w:lvlText w:val="%4."/>
      <w:lvlJc w:val="left"/>
      <w:pPr>
        <w:ind w:left="2917" w:hanging="360"/>
      </w:pPr>
    </w:lvl>
    <w:lvl w:ilvl="4" w:tplc="04070019" w:tentative="1">
      <w:start w:val="1"/>
      <w:numFmt w:val="lowerLetter"/>
      <w:lvlText w:val="%5."/>
      <w:lvlJc w:val="left"/>
      <w:pPr>
        <w:ind w:left="3637" w:hanging="360"/>
      </w:pPr>
    </w:lvl>
    <w:lvl w:ilvl="5" w:tplc="0407001B" w:tentative="1">
      <w:start w:val="1"/>
      <w:numFmt w:val="lowerRoman"/>
      <w:lvlText w:val="%6."/>
      <w:lvlJc w:val="right"/>
      <w:pPr>
        <w:ind w:left="4357" w:hanging="180"/>
      </w:pPr>
    </w:lvl>
    <w:lvl w:ilvl="6" w:tplc="0407000F" w:tentative="1">
      <w:start w:val="1"/>
      <w:numFmt w:val="decimal"/>
      <w:lvlText w:val="%7."/>
      <w:lvlJc w:val="left"/>
      <w:pPr>
        <w:ind w:left="5077" w:hanging="360"/>
      </w:pPr>
    </w:lvl>
    <w:lvl w:ilvl="7" w:tplc="04070019" w:tentative="1">
      <w:start w:val="1"/>
      <w:numFmt w:val="lowerLetter"/>
      <w:lvlText w:val="%8."/>
      <w:lvlJc w:val="left"/>
      <w:pPr>
        <w:ind w:left="5797" w:hanging="360"/>
      </w:pPr>
    </w:lvl>
    <w:lvl w:ilvl="8" w:tplc="0407001B" w:tentative="1">
      <w:start w:val="1"/>
      <w:numFmt w:val="lowerRoman"/>
      <w:lvlText w:val="%9."/>
      <w:lvlJc w:val="right"/>
      <w:pPr>
        <w:ind w:left="6517" w:hanging="180"/>
      </w:pPr>
    </w:lvl>
  </w:abstractNum>
  <w:abstractNum w:abstractNumId="19"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3"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1F3C6A38"/>
    <w:multiLevelType w:val="hybridMultilevel"/>
    <w:tmpl w:val="44FCF5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2" w15:restartNumberingAfterBreak="0">
    <w:nsid w:val="404F621B"/>
    <w:multiLevelType w:val="hybridMultilevel"/>
    <w:tmpl w:val="FBF0E3DE"/>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3"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6"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A8C3975"/>
    <w:multiLevelType w:val="hybridMultilevel"/>
    <w:tmpl w:val="FAEA6DDC"/>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41" w15:restartNumberingAfterBreak="0">
    <w:nsid w:val="6C362613"/>
    <w:multiLevelType w:val="singleLevel"/>
    <w:tmpl w:val="0407000F"/>
    <w:lvl w:ilvl="0">
      <w:start w:val="1"/>
      <w:numFmt w:val="decimal"/>
      <w:lvlText w:val="%1."/>
      <w:lvlJc w:val="left"/>
      <w:pPr>
        <w:ind w:left="720" w:hanging="360"/>
      </w:pPr>
    </w:lvl>
  </w:abstractNum>
  <w:abstractNum w:abstractNumId="42" w15:restartNumberingAfterBreak="0">
    <w:nsid w:val="6FDC08E0"/>
    <w:multiLevelType w:val="hybridMultilevel"/>
    <w:tmpl w:val="4322D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6" w15:restartNumberingAfterBreak="0">
    <w:nsid w:val="7B1E790D"/>
    <w:multiLevelType w:val="hybridMultilevel"/>
    <w:tmpl w:val="1A8A9A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8"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9"/>
  </w:num>
  <w:num w:numId="14">
    <w:abstractNumId w:val="17"/>
  </w:num>
  <w:num w:numId="15">
    <w:abstractNumId w:val="36"/>
  </w:num>
  <w:num w:numId="16">
    <w:abstractNumId w:val="15"/>
  </w:num>
  <w:num w:numId="17">
    <w:abstractNumId w:val="33"/>
  </w:num>
  <w:num w:numId="18">
    <w:abstractNumId w:val="30"/>
  </w:num>
  <w:num w:numId="19">
    <w:abstractNumId w:val="48"/>
  </w:num>
  <w:num w:numId="20">
    <w:abstractNumId w:val="37"/>
  </w:num>
  <w:num w:numId="21">
    <w:abstractNumId w:val="13"/>
  </w:num>
  <w:num w:numId="22">
    <w:abstractNumId w:val="23"/>
  </w:num>
  <w:num w:numId="23">
    <w:abstractNumId w:val="12"/>
  </w:num>
  <w:num w:numId="24">
    <w:abstractNumId w:val="20"/>
  </w:num>
  <w:num w:numId="25">
    <w:abstractNumId w:val="45"/>
  </w:num>
  <w:num w:numId="26">
    <w:abstractNumId w:val="29"/>
  </w:num>
  <w:num w:numId="27">
    <w:abstractNumId w:val="38"/>
  </w:num>
  <w:num w:numId="28">
    <w:abstractNumId w:val="16"/>
  </w:num>
  <w:num w:numId="29">
    <w:abstractNumId w:val="26"/>
  </w:num>
  <w:num w:numId="30">
    <w:abstractNumId w:val="31"/>
  </w:num>
  <w:num w:numId="31">
    <w:abstractNumId w:val="22"/>
  </w:num>
  <w:num w:numId="32">
    <w:abstractNumId w:val="43"/>
  </w:num>
  <w:num w:numId="33">
    <w:abstractNumId w:val="41"/>
  </w:num>
  <w:num w:numId="34">
    <w:abstractNumId w:val="44"/>
  </w:num>
  <w:num w:numId="35">
    <w:abstractNumId w:val="28"/>
  </w:num>
  <w:num w:numId="36">
    <w:abstractNumId w:val="47"/>
  </w:num>
  <w:num w:numId="37">
    <w:abstractNumId w:val="34"/>
  </w:num>
  <w:num w:numId="38">
    <w:abstractNumId w:val="27"/>
  </w:num>
  <w:num w:numId="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9"/>
  </w:num>
  <w:num w:numId="41">
    <w:abstractNumId w:val="24"/>
  </w:num>
  <w:num w:numId="42">
    <w:abstractNumId w:val="14"/>
  </w:num>
  <w:num w:numId="43">
    <w:abstractNumId w:val="42"/>
  </w:num>
  <w:num w:numId="44">
    <w:abstractNumId w:val="11"/>
  </w:num>
  <w:num w:numId="45">
    <w:abstractNumId w:val="32"/>
  </w:num>
  <w:num w:numId="46">
    <w:abstractNumId w:val="40"/>
  </w:num>
  <w:num w:numId="47">
    <w:abstractNumId w:val="18"/>
  </w:num>
  <w:num w:numId="48">
    <w:abstractNumId w:val="46"/>
  </w:num>
  <w:num w:numId="49">
    <w:abstractNumId w:val="25"/>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1766C"/>
    <w:rsid w:val="0002027E"/>
    <w:rsid w:val="000221F6"/>
    <w:rsid w:val="0004578D"/>
    <w:rsid w:val="00045DEA"/>
    <w:rsid w:val="00053C07"/>
    <w:rsid w:val="000575AA"/>
    <w:rsid w:val="00064665"/>
    <w:rsid w:val="00070B8E"/>
    <w:rsid w:val="0008356A"/>
    <w:rsid w:val="000844AC"/>
    <w:rsid w:val="000951CC"/>
    <w:rsid w:val="000A2049"/>
    <w:rsid w:val="000A4509"/>
    <w:rsid w:val="000B0504"/>
    <w:rsid w:val="000B1A09"/>
    <w:rsid w:val="000B4D48"/>
    <w:rsid w:val="000B5682"/>
    <w:rsid w:val="000C1BA0"/>
    <w:rsid w:val="000C2977"/>
    <w:rsid w:val="000C6D6D"/>
    <w:rsid w:val="000D0157"/>
    <w:rsid w:val="000E0FC7"/>
    <w:rsid w:val="000E6217"/>
    <w:rsid w:val="000E6647"/>
    <w:rsid w:val="000F0F93"/>
    <w:rsid w:val="000F415C"/>
    <w:rsid w:val="0010017B"/>
    <w:rsid w:val="00100839"/>
    <w:rsid w:val="00100E8A"/>
    <w:rsid w:val="001062CA"/>
    <w:rsid w:val="00106681"/>
    <w:rsid w:val="00106B01"/>
    <w:rsid w:val="00107E51"/>
    <w:rsid w:val="00132678"/>
    <w:rsid w:val="00134FB4"/>
    <w:rsid w:val="00143145"/>
    <w:rsid w:val="00146F35"/>
    <w:rsid w:val="00147522"/>
    <w:rsid w:val="00150890"/>
    <w:rsid w:val="00155207"/>
    <w:rsid w:val="0015736F"/>
    <w:rsid w:val="0016171E"/>
    <w:rsid w:val="001637F6"/>
    <w:rsid w:val="00165DE5"/>
    <w:rsid w:val="001666E9"/>
    <w:rsid w:val="00167DA2"/>
    <w:rsid w:val="00170FE2"/>
    <w:rsid w:val="001742F2"/>
    <w:rsid w:val="001858E6"/>
    <w:rsid w:val="00194AF7"/>
    <w:rsid w:val="00197007"/>
    <w:rsid w:val="001A5F0B"/>
    <w:rsid w:val="001B2BDE"/>
    <w:rsid w:val="001B3EB8"/>
    <w:rsid w:val="001B43A1"/>
    <w:rsid w:val="001C0449"/>
    <w:rsid w:val="001C524F"/>
    <w:rsid w:val="001D2AE7"/>
    <w:rsid w:val="001D7471"/>
    <w:rsid w:val="001E1A99"/>
    <w:rsid w:val="001E250B"/>
    <w:rsid w:val="001E4AFC"/>
    <w:rsid w:val="001E61B7"/>
    <w:rsid w:val="001F573F"/>
    <w:rsid w:val="001F58A8"/>
    <w:rsid w:val="002101E9"/>
    <w:rsid w:val="00211754"/>
    <w:rsid w:val="00211858"/>
    <w:rsid w:val="00213D5C"/>
    <w:rsid w:val="00216D50"/>
    <w:rsid w:val="00224920"/>
    <w:rsid w:val="002267FD"/>
    <w:rsid w:val="0022712F"/>
    <w:rsid w:val="002318D5"/>
    <w:rsid w:val="0023512A"/>
    <w:rsid w:val="00235E04"/>
    <w:rsid w:val="00240D7D"/>
    <w:rsid w:val="002446B5"/>
    <w:rsid w:val="00245CB5"/>
    <w:rsid w:val="00246EB0"/>
    <w:rsid w:val="00253E07"/>
    <w:rsid w:val="00254825"/>
    <w:rsid w:val="00263C92"/>
    <w:rsid w:val="002656C2"/>
    <w:rsid w:val="00286973"/>
    <w:rsid w:val="002876A8"/>
    <w:rsid w:val="0029318D"/>
    <w:rsid w:val="002A05F9"/>
    <w:rsid w:val="002A4595"/>
    <w:rsid w:val="002D20C3"/>
    <w:rsid w:val="002D6DAC"/>
    <w:rsid w:val="00306499"/>
    <w:rsid w:val="0031288E"/>
    <w:rsid w:val="003133C5"/>
    <w:rsid w:val="00315FE2"/>
    <w:rsid w:val="00322240"/>
    <w:rsid w:val="00322E5E"/>
    <w:rsid w:val="00326C05"/>
    <w:rsid w:val="00331D41"/>
    <w:rsid w:val="003336EB"/>
    <w:rsid w:val="00334718"/>
    <w:rsid w:val="003368B6"/>
    <w:rsid w:val="00340505"/>
    <w:rsid w:val="00350337"/>
    <w:rsid w:val="00351E94"/>
    <w:rsid w:val="0035415F"/>
    <w:rsid w:val="00354205"/>
    <w:rsid w:val="00357170"/>
    <w:rsid w:val="00360EEF"/>
    <w:rsid w:val="00362C3D"/>
    <w:rsid w:val="00362F3E"/>
    <w:rsid w:val="00377036"/>
    <w:rsid w:val="0038393C"/>
    <w:rsid w:val="00384375"/>
    <w:rsid w:val="003924A1"/>
    <w:rsid w:val="003A1BDB"/>
    <w:rsid w:val="003A26D8"/>
    <w:rsid w:val="003A2F1A"/>
    <w:rsid w:val="003B7CA8"/>
    <w:rsid w:val="003C0993"/>
    <w:rsid w:val="003C6372"/>
    <w:rsid w:val="003C6F82"/>
    <w:rsid w:val="003D13AA"/>
    <w:rsid w:val="003E75A6"/>
    <w:rsid w:val="003E773A"/>
    <w:rsid w:val="003E7B36"/>
    <w:rsid w:val="003F0051"/>
    <w:rsid w:val="003F7AF7"/>
    <w:rsid w:val="00403A81"/>
    <w:rsid w:val="004112C3"/>
    <w:rsid w:val="004120F9"/>
    <w:rsid w:val="00424A45"/>
    <w:rsid w:val="00431FD7"/>
    <w:rsid w:val="004450B1"/>
    <w:rsid w:val="00455BED"/>
    <w:rsid w:val="00461939"/>
    <w:rsid w:val="0046743F"/>
    <w:rsid w:val="0046797B"/>
    <w:rsid w:val="004706BD"/>
    <w:rsid w:val="0048394C"/>
    <w:rsid w:val="0049470A"/>
    <w:rsid w:val="00496468"/>
    <w:rsid w:val="004969B1"/>
    <w:rsid w:val="004A1465"/>
    <w:rsid w:val="004A1608"/>
    <w:rsid w:val="004A3F63"/>
    <w:rsid w:val="004B0621"/>
    <w:rsid w:val="004B30C1"/>
    <w:rsid w:val="004C1833"/>
    <w:rsid w:val="004C2632"/>
    <w:rsid w:val="004D1002"/>
    <w:rsid w:val="004D72DB"/>
    <w:rsid w:val="004E129C"/>
    <w:rsid w:val="004E506B"/>
    <w:rsid w:val="004E5186"/>
    <w:rsid w:val="00504069"/>
    <w:rsid w:val="00504E6F"/>
    <w:rsid w:val="00513B11"/>
    <w:rsid w:val="005146A2"/>
    <w:rsid w:val="00516657"/>
    <w:rsid w:val="00517720"/>
    <w:rsid w:val="00517743"/>
    <w:rsid w:val="005253B8"/>
    <w:rsid w:val="00525842"/>
    <w:rsid w:val="00525C17"/>
    <w:rsid w:val="005312AB"/>
    <w:rsid w:val="005407D8"/>
    <w:rsid w:val="00555D23"/>
    <w:rsid w:val="005577B0"/>
    <w:rsid w:val="005631C0"/>
    <w:rsid w:val="0057384F"/>
    <w:rsid w:val="00583965"/>
    <w:rsid w:val="00595925"/>
    <w:rsid w:val="005A0117"/>
    <w:rsid w:val="005A2089"/>
    <w:rsid w:val="005B4B66"/>
    <w:rsid w:val="005B669E"/>
    <w:rsid w:val="005C1EBD"/>
    <w:rsid w:val="005C2321"/>
    <w:rsid w:val="005C37E6"/>
    <w:rsid w:val="005C4EA5"/>
    <w:rsid w:val="005C5EF1"/>
    <w:rsid w:val="005C6EC1"/>
    <w:rsid w:val="005D451D"/>
    <w:rsid w:val="005D5E59"/>
    <w:rsid w:val="005E0CD9"/>
    <w:rsid w:val="005E188E"/>
    <w:rsid w:val="005E4534"/>
    <w:rsid w:val="005F213A"/>
    <w:rsid w:val="005F317F"/>
    <w:rsid w:val="005F6B73"/>
    <w:rsid w:val="00606C04"/>
    <w:rsid w:val="0061572C"/>
    <w:rsid w:val="006222FE"/>
    <w:rsid w:val="0064138F"/>
    <w:rsid w:val="00645647"/>
    <w:rsid w:val="00647B77"/>
    <w:rsid w:val="006511FF"/>
    <w:rsid w:val="00651AE9"/>
    <w:rsid w:val="00653D11"/>
    <w:rsid w:val="006610E6"/>
    <w:rsid w:val="006656B2"/>
    <w:rsid w:val="006734A5"/>
    <w:rsid w:val="006734BE"/>
    <w:rsid w:val="00674A33"/>
    <w:rsid w:val="0067517D"/>
    <w:rsid w:val="0068145C"/>
    <w:rsid w:val="00685749"/>
    <w:rsid w:val="006A2881"/>
    <w:rsid w:val="006A398A"/>
    <w:rsid w:val="006B077A"/>
    <w:rsid w:val="006B5E98"/>
    <w:rsid w:val="006B66A5"/>
    <w:rsid w:val="006C3B71"/>
    <w:rsid w:val="006C449B"/>
    <w:rsid w:val="006D1C12"/>
    <w:rsid w:val="006D337E"/>
    <w:rsid w:val="006D3BFE"/>
    <w:rsid w:val="006D3D4C"/>
    <w:rsid w:val="006E0091"/>
    <w:rsid w:val="006E247A"/>
    <w:rsid w:val="006E5615"/>
    <w:rsid w:val="006F1007"/>
    <w:rsid w:val="006F49B0"/>
    <w:rsid w:val="0070043A"/>
    <w:rsid w:val="00702F39"/>
    <w:rsid w:val="00712435"/>
    <w:rsid w:val="00712DC3"/>
    <w:rsid w:val="00712E6A"/>
    <w:rsid w:val="00714561"/>
    <w:rsid w:val="007278E8"/>
    <w:rsid w:val="00732AF2"/>
    <w:rsid w:val="007346C2"/>
    <w:rsid w:val="007553D4"/>
    <w:rsid w:val="00756455"/>
    <w:rsid w:val="00767F8D"/>
    <w:rsid w:val="00772609"/>
    <w:rsid w:val="007773A8"/>
    <w:rsid w:val="007877F3"/>
    <w:rsid w:val="00793C70"/>
    <w:rsid w:val="0079437B"/>
    <w:rsid w:val="007A29ED"/>
    <w:rsid w:val="007A7258"/>
    <w:rsid w:val="007A7C4B"/>
    <w:rsid w:val="007B043F"/>
    <w:rsid w:val="007B16DA"/>
    <w:rsid w:val="007B1DDE"/>
    <w:rsid w:val="007C09BE"/>
    <w:rsid w:val="007C3F02"/>
    <w:rsid w:val="007C63B6"/>
    <w:rsid w:val="007C729F"/>
    <w:rsid w:val="007C758A"/>
    <w:rsid w:val="007D4698"/>
    <w:rsid w:val="007D4ACF"/>
    <w:rsid w:val="007D718B"/>
    <w:rsid w:val="007D7B77"/>
    <w:rsid w:val="00803E33"/>
    <w:rsid w:val="0081507C"/>
    <w:rsid w:val="00816876"/>
    <w:rsid w:val="00816CBC"/>
    <w:rsid w:val="00822C5C"/>
    <w:rsid w:val="0082385E"/>
    <w:rsid w:val="00827E65"/>
    <w:rsid w:val="00835FCD"/>
    <w:rsid w:val="00837C25"/>
    <w:rsid w:val="0084714B"/>
    <w:rsid w:val="008537DC"/>
    <w:rsid w:val="00862805"/>
    <w:rsid w:val="00865E46"/>
    <w:rsid w:val="0086657D"/>
    <w:rsid w:val="00870E21"/>
    <w:rsid w:val="00873B3B"/>
    <w:rsid w:val="00876271"/>
    <w:rsid w:val="008764ED"/>
    <w:rsid w:val="00884A06"/>
    <w:rsid w:val="008873E3"/>
    <w:rsid w:val="00890157"/>
    <w:rsid w:val="00891FA6"/>
    <w:rsid w:val="00892B01"/>
    <w:rsid w:val="008A40D4"/>
    <w:rsid w:val="008A5B62"/>
    <w:rsid w:val="008A6B51"/>
    <w:rsid w:val="008B0413"/>
    <w:rsid w:val="008B27F2"/>
    <w:rsid w:val="008B60DE"/>
    <w:rsid w:val="008B66F2"/>
    <w:rsid w:val="008B6F0D"/>
    <w:rsid w:val="008D41AA"/>
    <w:rsid w:val="008D6E6A"/>
    <w:rsid w:val="008E36B7"/>
    <w:rsid w:val="008E598A"/>
    <w:rsid w:val="00902FF6"/>
    <w:rsid w:val="009203BD"/>
    <w:rsid w:val="00920967"/>
    <w:rsid w:val="00922A4B"/>
    <w:rsid w:val="009254CB"/>
    <w:rsid w:val="00927333"/>
    <w:rsid w:val="00930E3B"/>
    <w:rsid w:val="009369BC"/>
    <w:rsid w:val="009413A4"/>
    <w:rsid w:val="009445CE"/>
    <w:rsid w:val="00946411"/>
    <w:rsid w:val="00946F4C"/>
    <w:rsid w:val="009473B7"/>
    <w:rsid w:val="009519DC"/>
    <w:rsid w:val="00955B1E"/>
    <w:rsid w:val="00956B73"/>
    <w:rsid w:val="00956F58"/>
    <w:rsid w:val="009631B5"/>
    <w:rsid w:val="009716B5"/>
    <w:rsid w:val="00984D04"/>
    <w:rsid w:val="00986280"/>
    <w:rsid w:val="00986465"/>
    <w:rsid w:val="00986582"/>
    <w:rsid w:val="00993CA0"/>
    <w:rsid w:val="009A0603"/>
    <w:rsid w:val="009A376D"/>
    <w:rsid w:val="009A5246"/>
    <w:rsid w:val="009A5461"/>
    <w:rsid w:val="009A5EC5"/>
    <w:rsid w:val="009A6082"/>
    <w:rsid w:val="009A6B3E"/>
    <w:rsid w:val="009B625D"/>
    <w:rsid w:val="009B7D85"/>
    <w:rsid w:val="009D3E5F"/>
    <w:rsid w:val="009D4204"/>
    <w:rsid w:val="009D43D1"/>
    <w:rsid w:val="009D5356"/>
    <w:rsid w:val="009E22F8"/>
    <w:rsid w:val="009E4EDA"/>
    <w:rsid w:val="009F3E31"/>
    <w:rsid w:val="009F53B3"/>
    <w:rsid w:val="009F76DC"/>
    <w:rsid w:val="00A061F1"/>
    <w:rsid w:val="00A1098A"/>
    <w:rsid w:val="00A12BED"/>
    <w:rsid w:val="00A21045"/>
    <w:rsid w:val="00A21E3C"/>
    <w:rsid w:val="00A21EBA"/>
    <w:rsid w:val="00A22235"/>
    <w:rsid w:val="00A234E8"/>
    <w:rsid w:val="00A266C9"/>
    <w:rsid w:val="00A31634"/>
    <w:rsid w:val="00A421BF"/>
    <w:rsid w:val="00A42AF3"/>
    <w:rsid w:val="00A4328F"/>
    <w:rsid w:val="00A472AF"/>
    <w:rsid w:val="00A55EE2"/>
    <w:rsid w:val="00A60325"/>
    <w:rsid w:val="00A603D3"/>
    <w:rsid w:val="00A6461D"/>
    <w:rsid w:val="00A654F8"/>
    <w:rsid w:val="00A657CC"/>
    <w:rsid w:val="00A658A1"/>
    <w:rsid w:val="00A70126"/>
    <w:rsid w:val="00A9201B"/>
    <w:rsid w:val="00A94A76"/>
    <w:rsid w:val="00A964C1"/>
    <w:rsid w:val="00A9760C"/>
    <w:rsid w:val="00AA141D"/>
    <w:rsid w:val="00AA4990"/>
    <w:rsid w:val="00AA4D2F"/>
    <w:rsid w:val="00AB3966"/>
    <w:rsid w:val="00AB59B8"/>
    <w:rsid w:val="00AC62A8"/>
    <w:rsid w:val="00AC6748"/>
    <w:rsid w:val="00AD158F"/>
    <w:rsid w:val="00AE2117"/>
    <w:rsid w:val="00AE421D"/>
    <w:rsid w:val="00AE652E"/>
    <w:rsid w:val="00AF2131"/>
    <w:rsid w:val="00AF3B9E"/>
    <w:rsid w:val="00AF6D87"/>
    <w:rsid w:val="00AF73C5"/>
    <w:rsid w:val="00AF7E18"/>
    <w:rsid w:val="00B021AD"/>
    <w:rsid w:val="00B027F1"/>
    <w:rsid w:val="00B054BA"/>
    <w:rsid w:val="00B16150"/>
    <w:rsid w:val="00B26190"/>
    <w:rsid w:val="00B275C6"/>
    <w:rsid w:val="00B31C26"/>
    <w:rsid w:val="00B32BA5"/>
    <w:rsid w:val="00B37C8D"/>
    <w:rsid w:val="00B40D66"/>
    <w:rsid w:val="00B441DB"/>
    <w:rsid w:val="00B55F8D"/>
    <w:rsid w:val="00B6218F"/>
    <w:rsid w:val="00B6447F"/>
    <w:rsid w:val="00B6467B"/>
    <w:rsid w:val="00B65C9F"/>
    <w:rsid w:val="00B66614"/>
    <w:rsid w:val="00B71A5E"/>
    <w:rsid w:val="00B72BC9"/>
    <w:rsid w:val="00B73038"/>
    <w:rsid w:val="00B763A6"/>
    <w:rsid w:val="00B801B1"/>
    <w:rsid w:val="00B80660"/>
    <w:rsid w:val="00B81923"/>
    <w:rsid w:val="00B85A4E"/>
    <w:rsid w:val="00B87785"/>
    <w:rsid w:val="00B913F7"/>
    <w:rsid w:val="00B94857"/>
    <w:rsid w:val="00B95B24"/>
    <w:rsid w:val="00BA0449"/>
    <w:rsid w:val="00BA4E22"/>
    <w:rsid w:val="00BA7184"/>
    <w:rsid w:val="00BA773F"/>
    <w:rsid w:val="00BB0BFC"/>
    <w:rsid w:val="00BB289F"/>
    <w:rsid w:val="00BB49F0"/>
    <w:rsid w:val="00BB5912"/>
    <w:rsid w:val="00BB6BE6"/>
    <w:rsid w:val="00BB75D0"/>
    <w:rsid w:val="00BC3DCB"/>
    <w:rsid w:val="00BD30F7"/>
    <w:rsid w:val="00BF5EE2"/>
    <w:rsid w:val="00C009F3"/>
    <w:rsid w:val="00C014D0"/>
    <w:rsid w:val="00C03AFF"/>
    <w:rsid w:val="00C13A2D"/>
    <w:rsid w:val="00C14B48"/>
    <w:rsid w:val="00C21265"/>
    <w:rsid w:val="00C21925"/>
    <w:rsid w:val="00C27876"/>
    <w:rsid w:val="00C27EB5"/>
    <w:rsid w:val="00C3093A"/>
    <w:rsid w:val="00C30AB3"/>
    <w:rsid w:val="00C41CD5"/>
    <w:rsid w:val="00C41E32"/>
    <w:rsid w:val="00C50A7A"/>
    <w:rsid w:val="00C5710C"/>
    <w:rsid w:val="00C5737C"/>
    <w:rsid w:val="00C618E5"/>
    <w:rsid w:val="00C62105"/>
    <w:rsid w:val="00C639D0"/>
    <w:rsid w:val="00C64062"/>
    <w:rsid w:val="00C71E45"/>
    <w:rsid w:val="00C768F3"/>
    <w:rsid w:val="00C81D86"/>
    <w:rsid w:val="00C8339D"/>
    <w:rsid w:val="00C83846"/>
    <w:rsid w:val="00C84B14"/>
    <w:rsid w:val="00C86DF8"/>
    <w:rsid w:val="00C95A3E"/>
    <w:rsid w:val="00C96DDE"/>
    <w:rsid w:val="00CB2A4F"/>
    <w:rsid w:val="00CB64D1"/>
    <w:rsid w:val="00CB6D59"/>
    <w:rsid w:val="00CC065E"/>
    <w:rsid w:val="00CC2AAE"/>
    <w:rsid w:val="00CC4C34"/>
    <w:rsid w:val="00CD6EEF"/>
    <w:rsid w:val="00CD70CA"/>
    <w:rsid w:val="00CE686E"/>
    <w:rsid w:val="00CE734B"/>
    <w:rsid w:val="00CF0DEC"/>
    <w:rsid w:val="00CF202E"/>
    <w:rsid w:val="00CF561C"/>
    <w:rsid w:val="00D01B47"/>
    <w:rsid w:val="00D040D7"/>
    <w:rsid w:val="00D108DA"/>
    <w:rsid w:val="00D131CD"/>
    <w:rsid w:val="00D15786"/>
    <w:rsid w:val="00D21AB8"/>
    <w:rsid w:val="00D21C2C"/>
    <w:rsid w:val="00D25D1B"/>
    <w:rsid w:val="00D277CE"/>
    <w:rsid w:val="00D3224D"/>
    <w:rsid w:val="00D42032"/>
    <w:rsid w:val="00D42CB4"/>
    <w:rsid w:val="00D43091"/>
    <w:rsid w:val="00D47BE1"/>
    <w:rsid w:val="00D47FC2"/>
    <w:rsid w:val="00D51EAC"/>
    <w:rsid w:val="00D549B7"/>
    <w:rsid w:val="00D60B07"/>
    <w:rsid w:val="00D912A3"/>
    <w:rsid w:val="00D93A9D"/>
    <w:rsid w:val="00DA0448"/>
    <w:rsid w:val="00DA536C"/>
    <w:rsid w:val="00DA5ABC"/>
    <w:rsid w:val="00DA5FBA"/>
    <w:rsid w:val="00DA76C3"/>
    <w:rsid w:val="00DB0FB0"/>
    <w:rsid w:val="00DB16CD"/>
    <w:rsid w:val="00DB18C8"/>
    <w:rsid w:val="00DB447C"/>
    <w:rsid w:val="00DC076A"/>
    <w:rsid w:val="00DD0F31"/>
    <w:rsid w:val="00DD1899"/>
    <w:rsid w:val="00DD3E72"/>
    <w:rsid w:val="00DD614A"/>
    <w:rsid w:val="00DD71BC"/>
    <w:rsid w:val="00DE1B29"/>
    <w:rsid w:val="00DE2F4D"/>
    <w:rsid w:val="00DE6C72"/>
    <w:rsid w:val="00DE7D43"/>
    <w:rsid w:val="00DF2DDF"/>
    <w:rsid w:val="00DF57E6"/>
    <w:rsid w:val="00DF7155"/>
    <w:rsid w:val="00E03D61"/>
    <w:rsid w:val="00E259EA"/>
    <w:rsid w:val="00E26935"/>
    <w:rsid w:val="00E27EE5"/>
    <w:rsid w:val="00E31948"/>
    <w:rsid w:val="00E34CA4"/>
    <w:rsid w:val="00E36BD9"/>
    <w:rsid w:val="00E415BB"/>
    <w:rsid w:val="00E5014C"/>
    <w:rsid w:val="00E50B81"/>
    <w:rsid w:val="00E54774"/>
    <w:rsid w:val="00E6720D"/>
    <w:rsid w:val="00E7112A"/>
    <w:rsid w:val="00E736E8"/>
    <w:rsid w:val="00E736F6"/>
    <w:rsid w:val="00E74F53"/>
    <w:rsid w:val="00E85A91"/>
    <w:rsid w:val="00E86C89"/>
    <w:rsid w:val="00E9080A"/>
    <w:rsid w:val="00E94A1D"/>
    <w:rsid w:val="00EA044A"/>
    <w:rsid w:val="00EA40BA"/>
    <w:rsid w:val="00EA6A84"/>
    <w:rsid w:val="00EB3354"/>
    <w:rsid w:val="00EC013F"/>
    <w:rsid w:val="00EC1B6E"/>
    <w:rsid w:val="00EC58BE"/>
    <w:rsid w:val="00ED0B32"/>
    <w:rsid w:val="00ED1BF3"/>
    <w:rsid w:val="00ED7F4B"/>
    <w:rsid w:val="00EE038F"/>
    <w:rsid w:val="00EE11F6"/>
    <w:rsid w:val="00EE2ECB"/>
    <w:rsid w:val="00EE6C6E"/>
    <w:rsid w:val="00EF7461"/>
    <w:rsid w:val="00F00B66"/>
    <w:rsid w:val="00F02209"/>
    <w:rsid w:val="00F03F1C"/>
    <w:rsid w:val="00F053D7"/>
    <w:rsid w:val="00F05A0B"/>
    <w:rsid w:val="00F105F7"/>
    <w:rsid w:val="00F11A8B"/>
    <w:rsid w:val="00F1243E"/>
    <w:rsid w:val="00F21DCD"/>
    <w:rsid w:val="00F25C5F"/>
    <w:rsid w:val="00F3078C"/>
    <w:rsid w:val="00F35049"/>
    <w:rsid w:val="00F371CD"/>
    <w:rsid w:val="00F37AFE"/>
    <w:rsid w:val="00F424E9"/>
    <w:rsid w:val="00F51FAE"/>
    <w:rsid w:val="00F55521"/>
    <w:rsid w:val="00F55ACA"/>
    <w:rsid w:val="00F67473"/>
    <w:rsid w:val="00F80168"/>
    <w:rsid w:val="00F83F66"/>
    <w:rsid w:val="00F91186"/>
    <w:rsid w:val="00F961F0"/>
    <w:rsid w:val="00F96E33"/>
    <w:rsid w:val="00FA494F"/>
    <w:rsid w:val="00FB36C7"/>
    <w:rsid w:val="00FB6355"/>
    <w:rsid w:val="00FC2B29"/>
    <w:rsid w:val="00FC3A07"/>
    <w:rsid w:val="00FD1005"/>
    <w:rsid w:val="00FD1E34"/>
    <w:rsid w:val="00FE3667"/>
    <w:rsid w:val="00FE52C4"/>
    <w:rsid w:val="00FE7B97"/>
    <w:rsid w:val="00FF01A7"/>
    <w:rsid w:val="00FF03ED"/>
    <w:rsid w:val="00FF2C62"/>
    <w:rsid w:val="00FF5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C9B92"/>
  <w15:docId w15:val="{5DE52ACA-88F4-4925-A285-50E2A2A2C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5959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4E506B"/>
    <w:pPr>
      <w:keepNext/>
      <w:keepLines/>
      <w:numPr>
        <w:ilvl w:val="1"/>
        <w:numId w:val="1"/>
      </w:numPr>
      <w:spacing w:before="200"/>
      <w:outlineLvl w:val="1"/>
    </w:pPr>
    <w:rPr>
      <w:rFonts w:eastAsiaTheme="majorEastAsia" w:cstheme="majorBidi"/>
      <w:bCs/>
      <w:sz w:val="26"/>
      <w:szCs w:val="26"/>
    </w:rPr>
  </w:style>
  <w:style w:type="paragraph" w:styleId="berschrift3">
    <w:name w:val="heading 3"/>
    <w:basedOn w:val="Standard"/>
    <w:next w:val="Standard"/>
    <w:link w:val="berschrift3Zchn"/>
    <w:uiPriority w:val="9"/>
    <w:unhideWhenUsed/>
    <w:qFormat/>
    <w:rsid w:val="004E506B"/>
    <w:pPr>
      <w:keepNext/>
      <w:keepLines/>
      <w:numPr>
        <w:ilvl w:val="2"/>
        <w:numId w:val="1"/>
      </w:numPr>
      <w:spacing w:before="200"/>
      <w:ind w:left="890"/>
      <w:outlineLvl w:val="2"/>
    </w:pPr>
    <w:rPr>
      <w:rFonts w:eastAsiaTheme="majorEastAsia" w:cstheme="majorBidi"/>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4E506B"/>
    <w:rPr>
      <w:rFonts w:ascii="Palatino Linotype" w:eastAsiaTheme="majorEastAsia" w:hAnsi="Palatino Linotype" w:cstheme="majorBidi"/>
      <w:bCs/>
      <w:sz w:val="26"/>
      <w:szCs w:val="26"/>
      <w:lang w:eastAsia="de-DE"/>
    </w:rPr>
  </w:style>
  <w:style w:type="character" w:customStyle="1" w:styleId="berschrift3Zchn">
    <w:name w:val="Überschrift 3 Zchn"/>
    <w:basedOn w:val="Absatz-Standardschriftart"/>
    <w:link w:val="berschrift3"/>
    <w:uiPriority w:val="9"/>
    <w:rsid w:val="004E506B"/>
    <w:rPr>
      <w:rFonts w:ascii="Palatino Linotype" w:eastAsiaTheme="majorEastAsia" w:hAnsi="Palatino Linotype" w:cstheme="majorBidi"/>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67F8D"/>
    <w:pPr>
      <w:tabs>
        <w:tab w:val="left" w:pos="880"/>
        <w:tab w:val="right" w:leader="dot" w:pos="8493"/>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character" w:styleId="BesuchterLink">
    <w:name w:val="FollowedHyperlink"/>
    <w:basedOn w:val="Absatz-Standardschriftart"/>
    <w:uiPriority w:val="99"/>
    <w:semiHidden/>
    <w:unhideWhenUsed/>
    <w:rsid w:val="00C95A3E"/>
    <w:rPr>
      <w:color w:val="800080" w:themeColor="followedHyperlink"/>
      <w:u w:val="single"/>
    </w:rPr>
  </w:style>
  <w:style w:type="character" w:customStyle="1" w:styleId="NichtaufgelsteErwhnung1">
    <w:name w:val="Nicht aufgelöste Erwähnung1"/>
    <w:basedOn w:val="Absatz-Standardschriftart"/>
    <w:uiPriority w:val="99"/>
    <w:semiHidden/>
    <w:unhideWhenUsed/>
    <w:rsid w:val="00E50B81"/>
    <w:rPr>
      <w:color w:val="808080"/>
      <w:shd w:val="clear" w:color="auto" w:fill="E6E6E6"/>
    </w:rPr>
  </w:style>
  <w:style w:type="character" w:customStyle="1" w:styleId="NichtaufgelsteErwhnung2">
    <w:name w:val="Nicht aufgelöste Erwähnung2"/>
    <w:basedOn w:val="Absatz-Standardschriftart"/>
    <w:uiPriority w:val="99"/>
    <w:semiHidden/>
    <w:unhideWhenUsed/>
    <w:rsid w:val="00C30AB3"/>
    <w:rPr>
      <w:color w:val="808080"/>
      <w:shd w:val="clear" w:color="auto" w:fill="E6E6E6"/>
    </w:rPr>
  </w:style>
  <w:style w:type="character" w:styleId="NichtaufgelsteErwhnung">
    <w:name w:val="Unresolved Mention"/>
    <w:basedOn w:val="Absatz-Standardschriftart"/>
    <w:uiPriority w:val="99"/>
    <w:semiHidden/>
    <w:unhideWhenUsed/>
    <w:rsid w:val="00DA53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765200105">
      <w:bodyDiv w:val="1"/>
      <w:marLeft w:val="0"/>
      <w:marRight w:val="0"/>
      <w:marTop w:val="0"/>
      <w:marBottom w:val="0"/>
      <w:divBdr>
        <w:top w:val="none" w:sz="0" w:space="0" w:color="auto"/>
        <w:left w:val="none" w:sz="0" w:space="0" w:color="auto"/>
        <w:bottom w:val="none" w:sz="0" w:space="0" w:color="auto"/>
        <w:right w:val="none" w:sz="0" w:space="0" w:color="auto"/>
      </w:divBdr>
    </w:div>
    <w:div w:id="1478301931">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94688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developer.mozilla.org/en-US/Apps/Fundamentals/Modern_web_app_architecture/MVC_architecture" TargetMode="External"/><Relationship Id="rId3" Type="http://schemas.openxmlformats.org/officeDocument/2006/relationships/hyperlink" Target="http://www.who.int/end-childhood-obesity/news/launch-final-report/en/" TargetMode="External"/><Relationship Id="rId7" Type="http://schemas.openxmlformats.org/officeDocument/2006/relationships/hyperlink" Target="https://github.com/JakobFehle/KI4SG" TargetMode="External"/><Relationship Id="rId2" Type="http://schemas.openxmlformats.org/officeDocument/2006/relationships/hyperlink" Target="http://www.who.int/en/" TargetMode="External"/><Relationship Id="rId1" Type="http://schemas.openxmlformats.org/officeDocument/2006/relationships/hyperlink" Target="https://www.reuters.com/article/us-health-obesity-children/number-of-obese-and-overweight-children-under-five-alarming-who-says-idUSKCN0V320W" TargetMode="External"/><Relationship Id="rId6" Type="http://schemas.openxmlformats.org/officeDocument/2006/relationships/hyperlink" Target="https://www.w3schools.com/tags/att_a_href.asp" TargetMode="External"/><Relationship Id="rId5" Type="http://schemas.openxmlformats.org/officeDocument/2006/relationships/hyperlink" Target="https://www.mysql.com/de/products/workbench/" TargetMode="External"/><Relationship Id="rId4" Type="http://schemas.openxmlformats.org/officeDocument/2006/relationships/hyperlink" Target="https://www.dge.de/wissenschaft/referenzwer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calAdmin\Dropbox\MI%20Interna\Vorlagen%20und%20Formulare\Formatvorlagen\Formatvorlage_MI_0628_v1.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D6C7B-E7DE-4C12-A4C6-86FE53EF7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Formatvorlage_MI_0628_v1.dotx</Template>
  <TotalTime>0</TotalTime>
  <Pages>20</Pages>
  <Words>3905</Words>
  <Characters>24606</Characters>
  <Application>Microsoft Office Word</Application>
  <DocSecurity>0</DocSecurity>
  <Lines>205</Lines>
  <Paragraphs>56</Paragraphs>
  <ScaleCrop>false</ScaleCrop>
  <HeadingPairs>
    <vt:vector size="2" baseType="variant">
      <vt:variant>
        <vt:lpstr>Titel</vt:lpstr>
      </vt:variant>
      <vt:variant>
        <vt:i4>1</vt:i4>
      </vt:variant>
    </vt:vector>
  </HeadingPairs>
  <TitlesOfParts>
    <vt:vector size="1" baseType="lpstr">
      <vt:lpstr/>
    </vt:vector>
  </TitlesOfParts>
  <Company>Universität Regensburg</Company>
  <LinksUpToDate>false</LinksUpToDate>
  <CharactersWithSpaces>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Rechenzentrum</dc:creator>
  <cp:lastModifiedBy>Daveberth</cp:lastModifiedBy>
  <cp:revision>7</cp:revision>
  <cp:lastPrinted>2018-03-26T01:17:00Z</cp:lastPrinted>
  <dcterms:created xsi:type="dcterms:W3CDTF">2018-03-30T15:58:00Z</dcterms:created>
  <dcterms:modified xsi:type="dcterms:W3CDTF">2018-03-31T00:13:00Z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68d855cd-f841-3522-a7e6-cc1e334acb2e</vt:lpwstr>
  </property>
</Properties>
</file>